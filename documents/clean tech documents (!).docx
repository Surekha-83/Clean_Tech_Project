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8A825" w14:textId="756B8A73" w:rsidR="006D3A72" w:rsidRPr="00F91EFE" w:rsidRDefault="00F91EFE" w:rsidP="009E5AC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</w:t>
      </w:r>
      <w:r w:rsidR="00C65E38" w:rsidRPr="00F91EFE">
        <w:rPr>
          <w:b/>
          <w:bCs/>
          <w:sz w:val="48"/>
          <w:szCs w:val="48"/>
        </w:rPr>
        <w:t>Templates</w:t>
      </w:r>
    </w:p>
    <w:p w14:paraId="59588D34" w14:textId="72F3FAF1" w:rsidR="00C65E38" w:rsidRDefault="00C65E38" w:rsidP="00C65E38">
      <w:pPr>
        <w:rPr>
          <w:b/>
          <w:bCs/>
          <w:sz w:val="36"/>
          <w:szCs w:val="36"/>
        </w:rPr>
      </w:pPr>
      <w:r w:rsidRPr="00C65E38">
        <w:rPr>
          <w:b/>
          <w:bCs/>
          <w:sz w:val="36"/>
          <w:szCs w:val="36"/>
        </w:rPr>
        <w:t>Project phase templates</w:t>
      </w:r>
      <w:r>
        <w:rPr>
          <w:b/>
          <w:bCs/>
          <w:sz w:val="36"/>
          <w:szCs w:val="36"/>
        </w:rPr>
        <w:t>:</w:t>
      </w:r>
    </w:p>
    <w:p w14:paraId="584F782D" w14:textId="19CFDFDB" w:rsidR="00C65E38" w:rsidRDefault="00C65E38" w:rsidP="00C65E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title:</w:t>
      </w:r>
    </w:p>
    <w:p w14:paraId="0DC8B46B" w14:textId="1A484AE5" w:rsidR="00C65E38" w:rsidRDefault="00C65E38" w:rsidP="00740F63">
      <w:pPr>
        <w:jc w:val="both"/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              </w:t>
      </w:r>
      <w:r w:rsidRPr="00C65E38">
        <w:rPr>
          <w:sz w:val="28"/>
          <w:szCs w:val="28"/>
        </w:rPr>
        <w:t>Clean Tech: Transforming waste management with transfer learnin</w:t>
      </w:r>
      <w:r w:rsidR="00FE0C15">
        <w:rPr>
          <w:sz w:val="28"/>
          <w:szCs w:val="28"/>
        </w:rPr>
        <w:t>g</w:t>
      </w:r>
    </w:p>
    <w:p w14:paraId="54D1A7B9" w14:textId="44BD37B7" w:rsidR="00463AB7" w:rsidRDefault="00463AB7" w:rsidP="00C65E38">
      <w:pPr>
        <w:rPr>
          <w:b/>
          <w:bCs/>
          <w:sz w:val="36"/>
          <w:szCs w:val="36"/>
        </w:rPr>
      </w:pPr>
      <w:r w:rsidRPr="00463AB7">
        <w:rPr>
          <w:b/>
          <w:bCs/>
          <w:sz w:val="36"/>
          <w:szCs w:val="36"/>
        </w:rPr>
        <w:t>Team Name:</w:t>
      </w:r>
    </w:p>
    <w:p w14:paraId="39EA4FB2" w14:textId="244982C9" w:rsidR="00740F63" w:rsidRDefault="00463AB7" w:rsidP="00655C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</w:t>
      </w:r>
      <w:r w:rsidRPr="00463AB7">
        <w:t>LTVIP2025TMID42148</w:t>
      </w:r>
      <w:r w:rsidR="00655C79">
        <w:t xml:space="preserve">                                                                                           </w:t>
      </w:r>
      <w:r w:rsidR="00C65E38" w:rsidRPr="00655C79">
        <w:rPr>
          <w:b/>
          <w:bCs/>
          <w:sz w:val="36"/>
          <w:szCs w:val="36"/>
          <w:u w:val="single"/>
        </w:rPr>
        <w:t>Team members</w:t>
      </w:r>
      <w:r w:rsidR="00C65E38" w:rsidRPr="00655C79">
        <w:rPr>
          <w:b/>
          <w:bCs/>
          <w:sz w:val="36"/>
          <w:szCs w:val="36"/>
        </w:rPr>
        <w:t>:</w:t>
      </w:r>
    </w:p>
    <w:p w14:paraId="7EBFB23D" w14:textId="2F7BC7E4" w:rsidR="00F91EFE" w:rsidRPr="00F91EFE" w:rsidRDefault="00F91EFE" w:rsidP="00F91EFE">
      <w:pPr>
        <w:pStyle w:val="ListParagraph"/>
        <w:numPr>
          <w:ilvl w:val="0"/>
          <w:numId w:val="30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Leader: </w:t>
      </w:r>
      <w:r>
        <w:rPr>
          <w:sz w:val="28"/>
          <w:szCs w:val="28"/>
        </w:rPr>
        <w:t>Y</w:t>
      </w:r>
      <w:r w:rsidRPr="00F91EFE">
        <w:rPr>
          <w:sz w:val="28"/>
          <w:szCs w:val="28"/>
        </w:rPr>
        <w:t xml:space="preserve">allaturi </w:t>
      </w:r>
      <w:r>
        <w:rPr>
          <w:sz w:val="28"/>
          <w:szCs w:val="28"/>
        </w:rPr>
        <w:t>S</w:t>
      </w:r>
      <w:r w:rsidRPr="00F91EFE">
        <w:rPr>
          <w:sz w:val="28"/>
          <w:szCs w:val="28"/>
        </w:rPr>
        <w:t>urekha</w:t>
      </w:r>
    </w:p>
    <w:p w14:paraId="55C40DF6" w14:textId="75D1D0E5" w:rsidR="00F91EFE" w:rsidRDefault="00F91EFE" w:rsidP="00F91EFE">
      <w:pPr>
        <w:pStyle w:val="ListParagraph"/>
        <w:numPr>
          <w:ilvl w:val="0"/>
          <w:numId w:val="30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Team member: </w:t>
      </w:r>
      <w:r>
        <w:rPr>
          <w:sz w:val="28"/>
          <w:szCs w:val="28"/>
        </w:rPr>
        <w:t>Shaik Sayyad</w:t>
      </w:r>
    </w:p>
    <w:p w14:paraId="22C0E20E" w14:textId="331A05B7" w:rsidR="00F91EFE" w:rsidRDefault="00F91EFE" w:rsidP="00F91EFE">
      <w:pPr>
        <w:pStyle w:val="ListParagraph"/>
        <w:numPr>
          <w:ilvl w:val="0"/>
          <w:numId w:val="30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member:</w:t>
      </w:r>
      <w:r>
        <w:rPr>
          <w:sz w:val="28"/>
          <w:szCs w:val="28"/>
        </w:rPr>
        <w:t xml:space="preserve"> Shaik Nisar</w:t>
      </w:r>
    </w:p>
    <w:p w14:paraId="1810FDF2" w14:textId="061FD2AE" w:rsidR="00F91EFE" w:rsidRPr="00F91EFE" w:rsidRDefault="00F91EFE" w:rsidP="00F91EFE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Team member: </w:t>
      </w:r>
      <w:r>
        <w:rPr>
          <w:sz w:val="28"/>
          <w:szCs w:val="28"/>
        </w:rPr>
        <w:t>Rudru Brahmaiah</w:t>
      </w:r>
    </w:p>
    <w:p w14:paraId="6265E390" w14:textId="3744C37A" w:rsidR="009E5AC3" w:rsidRPr="00F91EFE" w:rsidRDefault="009E5AC3" w:rsidP="00F91E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8C6E4A">
        <w:rPr>
          <w:b/>
          <w:bCs/>
          <w:sz w:val="36"/>
          <w:szCs w:val="36"/>
          <w:u w:val="single"/>
        </w:rPr>
        <w:t>Phase</w:t>
      </w:r>
      <w:r>
        <w:rPr>
          <w:b/>
          <w:bCs/>
          <w:sz w:val="36"/>
          <w:szCs w:val="36"/>
        </w:rPr>
        <w:t xml:space="preserve"> </w:t>
      </w:r>
      <w:r w:rsidRPr="008C6E4A">
        <w:rPr>
          <w:b/>
          <w:bCs/>
          <w:sz w:val="36"/>
          <w:szCs w:val="36"/>
          <w:u w:val="single"/>
        </w:rPr>
        <w:t>1:</w:t>
      </w:r>
      <w:r>
        <w:rPr>
          <w:b/>
          <w:bCs/>
          <w:sz w:val="36"/>
          <w:szCs w:val="36"/>
        </w:rPr>
        <w:t xml:space="preserve"> </w:t>
      </w:r>
      <w:r w:rsidRPr="009E5AC3">
        <w:rPr>
          <w:sz w:val="32"/>
          <w:szCs w:val="32"/>
        </w:rPr>
        <w:t>Brain storming &amp; ideation</w:t>
      </w:r>
    </w:p>
    <w:p w14:paraId="3667BDDF" w14:textId="22B33131" w:rsidR="009E5AC3" w:rsidRDefault="009E5AC3" w:rsidP="009E5AC3">
      <w:pPr>
        <w:rPr>
          <w:b/>
          <w:bCs/>
          <w:sz w:val="36"/>
          <w:szCs w:val="36"/>
        </w:rPr>
      </w:pPr>
      <w:r w:rsidRPr="009E5AC3">
        <w:rPr>
          <w:b/>
          <w:bCs/>
          <w:sz w:val="36"/>
          <w:szCs w:val="36"/>
          <w:u w:val="single"/>
        </w:rPr>
        <w:t>Objective</w:t>
      </w:r>
      <w:r>
        <w:rPr>
          <w:b/>
          <w:bCs/>
          <w:sz w:val="36"/>
          <w:szCs w:val="36"/>
        </w:rPr>
        <w:t>:</w:t>
      </w:r>
    </w:p>
    <w:p w14:paraId="06D61CCB" w14:textId="3A9FD2C5" w:rsidR="009E5AC3" w:rsidRDefault="00740F63" w:rsidP="009E5AC3">
      <w:pPr>
        <w:pStyle w:val="ListParagraph"/>
        <w:numPr>
          <w:ilvl w:val="0"/>
          <w:numId w:val="22"/>
        </w:numPr>
        <w:rPr>
          <w:b/>
          <w:bCs/>
          <w:sz w:val="28"/>
          <w:szCs w:val="28"/>
        </w:rPr>
      </w:pPr>
      <w:r w:rsidRPr="00740F63">
        <w:rPr>
          <w:b/>
          <w:bCs/>
          <w:sz w:val="28"/>
          <w:szCs w:val="28"/>
        </w:rPr>
        <w:t xml:space="preserve">Identify </w:t>
      </w:r>
      <w:r>
        <w:rPr>
          <w:b/>
          <w:bCs/>
          <w:sz w:val="28"/>
          <w:szCs w:val="28"/>
        </w:rPr>
        <w:t>the problem statement</w:t>
      </w:r>
    </w:p>
    <w:p w14:paraId="1A01B4F6" w14:textId="6FF26205" w:rsidR="00655C79" w:rsidRDefault="00740F63" w:rsidP="00655C79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  <w:r>
        <w:rPr>
          <w:sz w:val="28"/>
          <w:szCs w:val="28"/>
        </w:rPr>
        <w:t>Waste management is a growing concern in rural land urban areas, where the classification and disposal of waste are often inefficient, leading to environmental pollution, health hazards, and increased operational costs.</w:t>
      </w:r>
    </w:p>
    <w:p w14:paraId="6E4C6E1C" w14:textId="75CD5852" w:rsidR="00655C79" w:rsidRPr="00655C79" w:rsidRDefault="00655C79" w:rsidP="00655C79">
      <w:pPr>
        <w:pStyle w:val="ListParagraph"/>
        <w:numPr>
          <w:ilvl w:val="0"/>
          <w:numId w:val="29"/>
        </w:numPr>
        <w:rPr>
          <w:b/>
          <w:bCs/>
          <w:sz w:val="28"/>
          <w:szCs w:val="28"/>
        </w:rPr>
      </w:pPr>
      <w:r w:rsidRPr="00655C79">
        <w:rPr>
          <w:b/>
          <w:bCs/>
          <w:sz w:val="28"/>
          <w:szCs w:val="28"/>
        </w:rPr>
        <w:t>Define the purpose and impact of the project</w:t>
      </w:r>
    </w:p>
    <w:p w14:paraId="794A7693" w14:textId="755D758F" w:rsidR="00F91EFE" w:rsidRDefault="00655C79" w:rsidP="00655C7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</w:t>
      </w:r>
      <w:r w:rsidRPr="00655C79">
        <w:rPr>
          <w:sz w:val="28"/>
          <w:szCs w:val="28"/>
        </w:rPr>
        <w:t>The pu</w:t>
      </w:r>
      <w:r w:rsidR="00D44454">
        <w:rPr>
          <w:sz w:val="28"/>
          <w:szCs w:val="28"/>
        </w:rPr>
        <w:t>r</w:t>
      </w:r>
      <w:r w:rsidRPr="00655C79">
        <w:rPr>
          <w:sz w:val="28"/>
          <w:szCs w:val="28"/>
        </w:rPr>
        <w:t xml:space="preserve">pose of this project is to harness transfer, learning techniques in machine learning to revolutionize waste management the impact of the project is environmental sustainability, </w:t>
      </w:r>
      <w:r>
        <w:rPr>
          <w:sz w:val="28"/>
          <w:szCs w:val="28"/>
        </w:rPr>
        <w:t>smart automatio</w:t>
      </w:r>
      <w:r w:rsidR="00F91EFE">
        <w:rPr>
          <w:sz w:val="28"/>
          <w:szCs w:val="28"/>
        </w:rPr>
        <w:t xml:space="preserve">n    </w:t>
      </w:r>
      <w:r w:rsidR="00FE0C1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cost efficiency, scalability, </w:t>
      </w:r>
      <w:r w:rsidR="00F91EFE">
        <w:rPr>
          <w:sz w:val="28"/>
          <w:szCs w:val="28"/>
        </w:rPr>
        <w:t>society benefits.</w:t>
      </w:r>
    </w:p>
    <w:p w14:paraId="0CECBFC1" w14:textId="5CCDA15C" w:rsidR="00FE0C15" w:rsidRPr="00FE0C15" w:rsidRDefault="00FE0C15" w:rsidP="00655C79">
      <w:pPr>
        <w:jc w:val="both"/>
        <w:rPr>
          <w:sz w:val="28"/>
          <w:szCs w:val="28"/>
        </w:rPr>
      </w:pPr>
      <w:r w:rsidRPr="002F31ED">
        <w:rPr>
          <w:b/>
          <w:bCs/>
          <w:sz w:val="36"/>
          <w:szCs w:val="36"/>
          <w:u w:val="single"/>
        </w:rPr>
        <w:lastRenderedPageBreak/>
        <w:t>Key</w:t>
      </w:r>
      <w:r>
        <w:rPr>
          <w:b/>
          <w:bCs/>
          <w:sz w:val="36"/>
          <w:szCs w:val="36"/>
        </w:rPr>
        <w:t xml:space="preserve"> </w:t>
      </w:r>
      <w:r w:rsidRPr="002F31ED">
        <w:rPr>
          <w:b/>
          <w:bCs/>
          <w:sz w:val="36"/>
          <w:szCs w:val="36"/>
          <w:u w:val="single"/>
        </w:rPr>
        <w:t>points:</w:t>
      </w:r>
    </w:p>
    <w:p w14:paraId="3553E1E5" w14:textId="7976B270" w:rsidR="00F91EFE" w:rsidRDefault="00FE0C15" w:rsidP="00655C79">
      <w:pPr>
        <w:jc w:val="both"/>
        <w:rPr>
          <w:sz w:val="28"/>
          <w:szCs w:val="28"/>
        </w:rPr>
      </w:pPr>
      <w:r w:rsidRPr="00FE0C15">
        <w:rPr>
          <w:b/>
          <w:bCs/>
          <w:sz w:val="32"/>
          <w:szCs w:val="32"/>
        </w:rPr>
        <w:t>1.</w:t>
      </w:r>
      <w:r w:rsidR="00F91EFE" w:rsidRPr="00FE0C15">
        <w:rPr>
          <w:b/>
          <w:bCs/>
          <w:sz w:val="28"/>
          <w:szCs w:val="28"/>
        </w:rPr>
        <w:t>Problem</w:t>
      </w:r>
      <w:r w:rsidR="00F91EFE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</w:t>
      </w:r>
      <w:r w:rsidR="00F91EFE" w:rsidRPr="00FE0C15">
        <w:rPr>
          <w:b/>
          <w:bCs/>
          <w:sz w:val="28"/>
          <w:szCs w:val="28"/>
        </w:rPr>
        <w:t>tatement:</w:t>
      </w:r>
      <w:r>
        <w:rPr>
          <w:sz w:val="28"/>
          <w:szCs w:val="28"/>
        </w:rPr>
        <w:t xml:space="preserve">  </w:t>
      </w:r>
    </w:p>
    <w:p w14:paraId="39F008FA" w14:textId="082E30D0" w:rsidR="00F91EFE" w:rsidRDefault="00FE0C15" w:rsidP="00FE0C15">
      <w:pPr>
        <w:rPr>
          <w:sz w:val="28"/>
          <w:szCs w:val="28"/>
        </w:rPr>
      </w:pPr>
      <w:r>
        <w:t xml:space="preserve">                           </w:t>
      </w:r>
      <w:r w:rsidRPr="00FE0C15">
        <w:rPr>
          <w:sz w:val="28"/>
          <w:szCs w:val="28"/>
        </w:rPr>
        <w:t>Traditional</w:t>
      </w:r>
      <w:r>
        <w:t xml:space="preserve"> </w:t>
      </w:r>
      <w:r>
        <w:rPr>
          <w:sz w:val="28"/>
          <w:szCs w:val="28"/>
        </w:rPr>
        <w:t>waste</w:t>
      </w:r>
      <w:r>
        <w:t xml:space="preserve"> </w:t>
      </w:r>
      <w:r w:rsidRPr="00FE0C15">
        <w:rPr>
          <w:sz w:val="28"/>
          <w:szCs w:val="28"/>
        </w:rPr>
        <w:t>management</w:t>
      </w:r>
      <w:r>
        <w:t xml:space="preserve"> </w:t>
      </w:r>
      <w:r w:rsidRPr="00FE0C15">
        <w:rPr>
          <w:sz w:val="28"/>
          <w:szCs w:val="28"/>
        </w:rPr>
        <w:t>systems</w:t>
      </w:r>
      <w:r>
        <w:t xml:space="preserve"> </w:t>
      </w:r>
      <w:r>
        <w:rPr>
          <w:sz w:val="28"/>
          <w:szCs w:val="28"/>
        </w:rPr>
        <w:t>suffer from inefficiencies in accurately classifying and segregating different types of waste.</w:t>
      </w:r>
    </w:p>
    <w:p w14:paraId="54899042" w14:textId="6546E16B" w:rsidR="00FE0C15" w:rsidRPr="00FE0C15" w:rsidRDefault="00FE0C15" w:rsidP="00FE0C15">
      <w:pPr>
        <w:rPr>
          <w:b/>
          <w:bCs/>
          <w:sz w:val="28"/>
          <w:szCs w:val="28"/>
        </w:rPr>
      </w:pPr>
      <w:r w:rsidRPr="00FE0C15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P</w:t>
      </w:r>
      <w:r w:rsidRPr="00FE0C15">
        <w:rPr>
          <w:b/>
          <w:bCs/>
          <w:sz w:val="28"/>
          <w:szCs w:val="28"/>
        </w:rPr>
        <w:t>roposed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</w:t>
      </w:r>
      <w:r w:rsidRPr="00FE0C15">
        <w:rPr>
          <w:b/>
          <w:bCs/>
          <w:sz w:val="28"/>
          <w:szCs w:val="28"/>
        </w:rPr>
        <w:t>olution:</w:t>
      </w:r>
    </w:p>
    <w:p w14:paraId="76B8F9CB" w14:textId="15B37A0C" w:rsidR="00740F63" w:rsidRDefault="00FE0C15" w:rsidP="00740F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Develop and ai powered waste classification system using transfer learning.</w:t>
      </w:r>
    </w:p>
    <w:p w14:paraId="295B987E" w14:textId="59A85ECF" w:rsidR="00FE0C15" w:rsidRDefault="00FE0C15" w:rsidP="00FE0C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3.Target Users:</w:t>
      </w:r>
    </w:p>
    <w:p w14:paraId="52511B10" w14:textId="29A31AE7" w:rsidR="00FE0C15" w:rsidRPr="004F368D" w:rsidRDefault="006E77ED" w:rsidP="00AE77CB">
      <w:pPr>
        <w:pStyle w:val="ListParagraph"/>
        <w:numPr>
          <w:ilvl w:val="0"/>
          <w:numId w:val="2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Municipal waste management aut</w:t>
      </w:r>
      <w:r w:rsidR="004F368D">
        <w:rPr>
          <w:sz w:val="28"/>
          <w:szCs w:val="28"/>
        </w:rPr>
        <w:t>h</w:t>
      </w:r>
      <w:r>
        <w:rPr>
          <w:sz w:val="28"/>
          <w:szCs w:val="28"/>
        </w:rPr>
        <w:t>oriti</w:t>
      </w:r>
      <w:r w:rsidR="004F368D">
        <w:rPr>
          <w:sz w:val="28"/>
          <w:szCs w:val="28"/>
        </w:rPr>
        <w:t>es</w:t>
      </w:r>
    </w:p>
    <w:p w14:paraId="073CB5B2" w14:textId="735949ED" w:rsidR="004F368D" w:rsidRPr="00A32251" w:rsidRDefault="004F368D" w:rsidP="00AE77CB">
      <w:pPr>
        <w:pStyle w:val="ListParagraph"/>
        <w:numPr>
          <w:ilvl w:val="0"/>
          <w:numId w:val="2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Smart</w:t>
      </w:r>
      <w:r w:rsidR="00050456">
        <w:rPr>
          <w:sz w:val="28"/>
          <w:szCs w:val="28"/>
        </w:rPr>
        <w:t xml:space="preserve"> C</w:t>
      </w:r>
      <w:r>
        <w:rPr>
          <w:sz w:val="28"/>
          <w:szCs w:val="28"/>
        </w:rPr>
        <w:t xml:space="preserve">ity </w:t>
      </w:r>
      <w:r w:rsidR="00050456">
        <w:rPr>
          <w:sz w:val="28"/>
          <w:szCs w:val="28"/>
        </w:rPr>
        <w:t>planners and urban developers</w:t>
      </w:r>
    </w:p>
    <w:p w14:paraId="760B6955" w14:textId="6D65B2C7" w:rsidR="00A32251" w:rsidRPr="00264947" w:rsidRDefault="00A32251" w:rsidP="00AE77CB">
      <w:pPr>
        <w:pStyle w:val="ListParagraph"/>
        <w:numPr>
          <w:ilvl w:val="0"/>
          <w:numId w:val="2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Waste tech solution </w:t>
      </w:r>
      <w:r w:rsidR="00264947">
        <w:rPr>
          <w:sz w:val="28"/>
          <w:szCs w:val="28"/>
        </w:rPr>
        <w:t>providers</w:t>
      </w:r>
    </w:p>
    <w:p w14:paraId="1A7658D2" w14:textId="2E0E744B" w:rsidR="00264947" w:rsidRDefault="00264947" w:rsidP="002649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4.Expected outcome:</w:t>
      </w:r>
    </w:p>
    <w:p w14:paraId="65C4BD58" w14:textId="64460162" w:rsidR="00264947" w:rsidRPr="00B85352" w:rsidRDefault="00F12FBF" w:rsidP="00F12FBF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Reduction in manual lab</w:t>
      </w:r>
      <w:r w:rsidR="00B85352">
        <w:rPr>
          <w:sz w:val="28"/>
          <w:szCs w:val="28"/>
        </w:rPr>
        <w:t>or and sorting errors</w:t>
      </w:r>
    </w:p>
    <w:p w14:paraId="0439B34C" w14:textId="4418CEC0" w:rsidR="005869A0" w:rsidRPr="0001199E" w:rsidRDefault="00B85352" w:rsidP="0001199E">
      <w:pPr>
        <w:pStyle w:val="ListParagraph"/>
        <w:numPr>
          <w:ilvl w:val="0"/>
          <w:numId w:val="3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Increased recycling rates </w:t>
      </w:r>
      <w:r w:rsidR="005869A0">
        <w:rPr>
          <w:sz w:val="28"/>
          <w:szCs w:val="28"/>
        </w:rPr>
        <w:t>and material recovery</w:t>
      </w:r>
    </w:p>
    <w:p w14:paraId="21F5C1D0" w14:textId="5CAC4A59" w:rsidR="0001199E" w:rsidRDefault="0001199E" w:rsidP="0001199E">
      <w:pPr>
        <w:rPr>
          <w:b/>
          <w:bCs/>
          <w:sz w:val="28"/>
          <w:szCs w:val="28"/>
        </w:rPr>
      </w:pPr>
      <w:r w:rsidRPr="008C6E4A">
        <w:rPr>
          <w:b/>
          <w:bCs/>
          <w:sz w:val="28"/>
          <w:szCs w:val="28"/>
          <w:u w:val="single"/>
        </w:rPr>
        <w:t>Phase</w:t>
      </w:r>
      <w:r>
        <w:rPr>
          <w:b/>
          <w:bCs/>
          <w:sz w:val="28"/>
          <w:szCs w:val="28"/>
        </w:rPr>
        <w:t xml:space="preserve"> </w:t>
      </w:r>
      <w:r w:rsidRPr="008C6E4A">
        <w:rPr>
          <w:b/>
          <w:bCs/>
          <w:sz w:val="28"/>
          <w:szCs w:val="28"/>
          <w:u w:val="single"/>
        </w:rPr>
        <w:t>2:</w:t>
      </w:r>
      <w:r w:rsidR="008C6E4A">
        <w:rPr>
          <w:b/>
          <w:bCs/>
          <w:sz w:val="28"/>
          <w:szCs w:val="28"/>
          <w:u w:val="single"/>
        </w:rPr>
        <w:t xml:space="preserve"> </w:t>
      </w:r>
      <w:r w:rsidR="008C6E4A" w:rsidRPr="008C6E4A">
        <w:rPr>
          <w:b/>
          <w:bCs/>
          <w:sz w:val="28"/>
          <w:szCs w:val="28"/>
          <w:u w:val="single"/>
        </w:rPr>
        <w:t>Requirements</w:t>
      </w:r>
      <w:r w:rsidR="008C6E4A">
        <w:rPr>
          <w:b/>
          <w:bCs/>
          <w:sz w:val="28"/>
          <w:szCs w:val="28"/>
        </w:rPr>
        <w:t xml:space="preserve"> </w:t>
      </w:r>
      <w:r w:rsidR="008C6E4A" w:rsidRPr="008C6E4A">
        <w:rPr>
          <w:b/>
          <w:bCs/>
          <w:sz w:val="28"/>
          <w:szCs w:val="28"/>
          <w:u w:val="single"/>
        </w:rPr>
        <w:t>Analysis</w:t>
      </w:r>
      <w:r w:rsidR="008C6E4A">
        <w:rPr>
          <w:b/>
          <w:bCs/>
          <w:sz w:val="28"/>
          <w:szCs w:val="28"/>
        </w:rPr>
        <w:t xml:space="preserve"> </w:t>
      </w:r>
    </w:p>
    <w:p w14:paraId="065668DA" w14:textId="7DA528DA" w:rsidR="008C6E4A" w:rsidRDefault="009977FB" w:rsidP="000119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 -</w:t>
      </w:r>
    </w:p>
    <w:p w14:paraId="2C7DE214" w14:textId="38100583" w:rsidR="009977FB" w:rsidRDefault="009977FB" w:rsidP="0001199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Define technical and </w:t>
      </w:r>
      <w:r w:rsidR="003D475E">
        <w:rPr>
          <w:sz w:val="28"/>
          <w:szCs w:val="28"/>
        </w:rPr>
        <w:t xml:space="preserve">functional requirements the technical is a about labeled image </w:t>
      </w:r>
      <w:r w:rsidR="00BE2877">
        <w:rPr>
          <w:sz w:val="28"/>
          <w:szCs w:val="28"/>
        </w:rPr>
        <w:t>data set of various waste management types</w:t>
      </w:r>
      <w:r w:rsidR="00E16AAA">
        <w:rPr>
          <w:sz w:val="28"/>
          <w:szCs w:val="28"/>
        </w:rPr>
        <w:t xml:space="preserve"> like organic, plastic, metal,</w:t>
      </w:r>
      <w:r w:rsidR="00DA159B">
        <w:rPr>
          <w:sz w:val="28"/>
          <w:szCs w:val="28"/>
        </w:rPr>
        <w:t xml:space="preserve"> </w:t>
      </w:r>
      <w:r w:rsidR="00E16AAA">
        <w:rPr>
          <w:sz w:val="28"/>
          <w:szCs w:val="28"/>
        </w:rPr>
        <w:t>e-waste and</w:t>
      </w:r>
      <w:r w:rsidR="00DA159B">
        <w:rPr>
          <w:sz w:val="28"/>
          <w:szCs w:val="28"/>
        </w:rPr>
        <w:t xml:space="preserve"> predefined, categories in real time</w:t>
      </w:r>
      <w:r w:rsidR="00222103">
        <w:rPr>
          <w:sz w:val="28"/>
          <w:szCs w:val="28"/>
        </w:rPr>
        <w:t xml:space="preserve"> or batch made.</w:t>
      </w:r>
    </w:p>
    <w:p w14:paraId="5CB5BB04" w14:textId="7AB34D0B" w:rsidR="00222103" w:rsidRPr="002F31ED" w:rsidRDefault="002F31ED" w:rsidP="0001199E">
      <w:pPr>
        <w:rPr>
          <w:b/>
          <w:bCs/>
          <w:sz w:val="36"/>
          <w:szCs w:val="36"/>
        </w:rPr>
      </w:pPr>
      <w:r w:rsidRPr="002F31ED">
        <w:rPr>
          <w:b/>
          <w:bCs/>
          <w:sz w:val="36"/>
          <w:szCs w:val="36"/>
          <w:u w:val="single"/>
        </w:rPr>
        <w:t>Key</w:t>
      </w:r>
      <w:r>
        <w:rPr>
          <w:b/>
          <w:bCs/>
          <w:sz w:val="32"/>
          <w:szCs w:val="32"/>
        </w:rPr>
        <w:t xml:space="preserve"> </w:t>
      </w:r>
      <w:r w:rsidRPr="002F31ED">
        <w:rPr>
          <w:b/>
          <w:bCs/>
          <w:sz w:val="36"/>
          <w:szCs w:val="36"/>
          <w:u w:val="single"/>
        </w:rPr>
        <w:t>Points</w:t>
      </w:r>
      <w:r w:rsidRPr="002F31ED">
        <w:rPr>
          <w:b/>
          <w:bCs/>
          <w:sz w:val="32"/>
          <w:szCs w:val="32"/>
          <w:u w:val="single"/>
        </w:rPr>
        <w:t>:</w:t>
      </w:r>
    </w:p>
    <w:p w14:paraId="254736DA" w14:textId="02950001" w:rsidR="00222103" w:rsidRPr="000F699B" w:rsidRDefault="000051E9" w:rsidP="000051E9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Technical </w:t>
      </w:r>
      <w:r w:rsidR="000F699B">
        <w:rPr>
          <w:b/>
          <w:bCs/>
          <w:sz w:val="28"/>
          <w:szCs w:val="28"/>
        </w:rPr>
        <w:t>requirements</w:t>
      </w:r>
    </w:p>
    <w:p w14:paraId="5CDA57FF" w14:textId="433AE7D9" w:rsidR="000F699B" w:rsidRDefault="000F699B" w:rsidP="000F69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01576">
        <w:rPr>
          <w:sz w:val="28"/>
          <w:szCs w:val="28"/>
        </w:rPr>
        <w:t>1.Data set requirement</w:t>
      </w:r>
    </w:p>
    <w:p w14:paraId="53F5ED73" w14:textId="0A3BDA43" w:rsidR="00701576" w:rsidRDefault="00701576" w:rsidP="000F699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2.</w:t>
      </w:r>
      <w:r w:rsidR="0032764D">
        <w:rPr>
          <w:sz w:val="28"/>
          <w:szCs w:val="28"/>
        </w:rPr>
        <w:t>model architecture</w:t>
      </w:r>
    </w:p>
    <w:p w14:paraId="1946F228" w14:textId="5AC75D81" w:rsidR="0032764D" w:rsidRDefault="0032764D" w:rsidP="00A214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3.computing infrastructure</w:t>
      </w:r>
    </w:p>
    <w:p w14:paraId="17D1AF90" w14:textId="0C7EFEDC" w:rsidR="00A214AC" w:rsidRDefault="00A214AC" w:rsidP="00A214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4.software stack</w:t>
      </w:r>
    </w:p>
    <w:p w14:paraId="2B76ED6B" w14:textId="4362C9ED" w:rsidR="00A214AC" w:rsidRDefault="00755ABC" w:rsidP="00002D02">
      <w:pPr>
        <w:pStyle w:val="ListParagraph"/>
        <w:numPr>
          <w:ilvl w:val="0"/>
          <w:numId w:val="33"/>
        </w:numPr>
        <w:rPr>
          <w:b/>
          <w:bCs/>
          <w:sz w:val="28"/>
          <w:szCs w:val="28"/>
        </w:rPr>
      </w:pPr>
      <w:r w:rsidRPr="00002D02">
        <w:rPr>
          <w:b/>
          <w:bCs/>
          <w:sz w:val="28"/>
          <w:szCs w:val="28"/>
        </w:rPr>
        <w:t>Functional</w:t>
      </w:r>
      <w:r w:rsidR="00002D02">
        <w:rPr>
          <w:b/>
          <w:bCs/>
          <w:sz w:val="28"/>
          <w:szCs w:val="28"/>
        </w:rPr>
        <w:t xml:space="preserve"> requirements</w:t>
      </w:r>
    </w:p>
    <w:p w14:paraId="63014938" w14:textId="2F4CB947" w:rsidR="00002D02" w:rsidRDefault="00002D02" w:rsidP="00002D02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>
        <w:rPr>
          <w:sz w:val="28"/>
          <w:szCs w:val="28"/>
        </w:rPr>
        <w:t>1.</w:t>
      </w:r>
      <w:r w:rsidR="008554B7">
        <w:rPr>
          <w:sz w:val="28"/>
          <w:szCs w:val="28"/>
        </w:rPr>
        <w:t>automated waste classification</w:t>
      </w:r>
    </w:p>
    <w:p w14:paraId="1BB2A410" w14:textId="36FA35AA" w:rsidR="008554B7" w:rsidRDefault="008554B7" w:rsidP="00002D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2.user interface</w:t>
      </w:r>
    </w:p>
    <w:p w14:paraId="3CE5CC87" w14:textId="318B7E43" w:rsidR="00792AE6" w:rsidRDefault="00792AE6" w:rsidP="00002D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3.feedback loop</w:t>
      </w:r>
    </w:p>
    <w:p w14:paraId="3B782784" w14:textId="7175E4EF" w:rsidR="00792AE6" w:rsidRDefault="00792AE6" w:rsidP="00002D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4.reporting and analysis</w:t>
      </w:r>
    </w:p>
    <w:p w14:paraId="7AE9ABEF" w14:textId="55C0FB1A" w:rsidR="00792AE6" w:rsidRPr="00792AE6" w:rsidRDefault="00792AE6" w:rsidP="00792AE6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Constraints and challenges</w:t>
      </w:r>
    </w:p>
    <w:p w14:paraId="53894FA3" w14:textId="54CD86CE" w:rsidR="00792AE6" w:rsidRDefault="00792AE6" w:rsidP="00792A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31703D">
        <w:rPr>
          <w:sz w:val="28"/>
          <w:szCs w:val="28"/>
        </w:rPr>
        <w:t>1.data quality and availability</w:t>
      </w:r>
    </w:p>
    <w:p w14:paraId="1F492999" w14:textId="21E68BE5" w:rsidR="0031703D" w:rsidRDefault="0031703D" w:rsidP="00792A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2.class imbalance</w:t>
      </w:r>
    </w:p>
    <w:p w14:paraId="118E5145" w14:textId="0464C2B3" w:rsidR="0031703D" w:rsidRDefault="0031703D" w:rsidP="00792A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3.realtime performance</w:t>
      </w:r>
    </w:p>
    <w:p w14:paraId="1C8DBBA7" w14:textId="767DD1FE" w:rsidR="0031703D" w:rsidRDefault="0031703D" w:rsidP="00792AE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4</w:t>
      </w:r>
      <w:r w:rsidR="009922A9">
        <w:rPr>
          <w:sz w:val="28"/>
          <w:szCs w:val="28"/>
        </w:rPr>
        <w:t>.scalability</w:t>
      </w:r>
    </w:p>
    <w:p w14:paraId="757BAF13" w14:textId="77777777" w:rsidR="002521BF" w:rsidRDefault="009922A9" w:rsidP="009922A9">
      <w:pPr>
        <w:rPr>
          <w:b/>
          <w:bCs/>
          <w:sz w:val="36"/>
          <w:szCs w:val="36"/>
        </w:rPr>
      </w:pPr>
      <w:r w:rsidRPr="006C2556">
        <w:rPr>
          <w:b/>
          <w:bCs/>
          <w:sz w:val="36"/>
          <w:szCs w:val="36"/>
          <w:u w:val="single"/>
        </w:rPr>
        <w:t>Phase</w:t>
      </w:r>
      <w:r>
        <w:rPr>
          <w:b/>
          <w:bCs/>
          <w:sz w:val="36"/>
          <w:szCs w:val="36"/>
        </w:rPr>
        <w:t xml:space="preserve"> </w:t>
      </w:r>
      <w:r w:rsidR="006C2556" w:rsidRPr="006C2556">
        <w:rPr>
          <w:b/>
          <w:bCs/>
          <w:sz w:val="36"/>
          <w:szCs w:val="36"/>
          <w:u w:val="single"/>
        </w:rPr>
        <w:t>3:</w:t>
      </w:r>
      <w:r w:rsidR="006C2556">
        <w:rPr>
          <w:b/>
          <w:bCs/>
          <w:sz w:val="36"/>
          <w:szCs w:val="36"/>
          <w:u w:val="single"/>
        </w:rPr>
        <w:t xml:space="preserve"> Project design</w:t>
      </w:r>
    </w:p>
    <w:p w14:paraId="4CB7DBBB" w14:textId="5F3B47CA" w:rsidR="002521BF" w:rsidRDefault="002521BF" w:rsidP="009922A9">
      <w:pPr>
        <w:rPr>
          <w:b/>
          <w:bCs/>
          <w:sz w:val="36"/>
          <w:szCs w:val="36"/>
        </w:rPr>
      </w:pPr>
      <w:r w:rsidRPr="002521BF">
        <w:rPr>
          <w:b/>
          <w:bCs/>
          <w:sz w:val="36"/>
          <w:szCs w:val="36"/>
        </w:rPr>
        <w:t>Objective:</w:t>
      </w:r>
      <w:r>
        <w:rPr>
          <w:b/>
          <w:bCs/>
          <w:sz w:val="36"/>
          <w:szCs w:val="36"/>
        </w:rPr>
        <w:t xml:space="preserve"> </w:t>
      </w:r>
      <w:r w:rsidRPr="002521BF">
        <w:rPr>
          <w:b/>
          <w:bCs/>
          <w:sz w:val="36"/>
          <w:szCs w:val="36"/>
        </w:rPr>
        <w:t>-</w:t>
      </w:r>
    </w:p>
    <w:p w14:paraId="67430558" w14:textId="29A0A64F" w:rsidR="002521BF" w:rsidRDefault="002521BF" w:rsidP="009922A9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                   </w:t>
      </w:r>
      <w:r w:rsidR="00D773A3">
        <w:rPr>
          <w:sz w:val="28"/>
          <w:szCs w:val="28"/>
        </w:rPr>
        <w:t xml:space="preserve">We create the architecture and user flow </w:t>
      </w:r>
      <w:r w:rsidR="00B91974">
        <w:rPr>
          <w:sz w:val="28"/>
          <w:szCs w:val="28"/>
        </w:rPr>
        <w:t xml:space="preserve">waste images from smart bins, </w:t>
      </w:r>
      <w:r w:rsidR="00BE638D">
        <w:rPr>
          <w:sz w:val="28"/>
          <w:szCs w:val="28"/>
        </w:rPr>
        <w:t>municipal waste centers, re cycling units</w:t>
      </w:r>
      <w:r w:rsidR="00B54012">
        <w:rPr>
          <w:sz w:val="28"/>
          <w:szCs w:val="28"/>
        </w:rPr>
        <w:t xml:space="preserve">, cameras, </w:t>
      </w:r>
      <w:r w:rsidR="00523D08">
        <w:rPr>
          <w:sz w:val="28"/>
          <w:szCs w:val="28"/>
        </w:rPr>
        <w:t>barcode</w:t>
      </w:r>
      <w:r w:rsidR="00EA554F">
        <w:rPr>
          <w:sz w:val="28"/>
          <w:szCs w:val="28"/>
        </w:rPr>
        <w:t>, RFID</w:t>
      </w:r>
      <w:r w:rsidR="00E12B1F">
        <w:rPr>
          <w:sz w:val="28"/>
          <w:szCs w:val="28"/>
        </w:rPr>
        <w:t xml:space="preserve"> scanners, noise</w:t>
      </w:r>
      <w:r w:rsidR="00B65A1C">
        <w:rPr>
          <w:sz w:val="28"/>
          <w:szCs w:val="28"/>
        </w:rPr>
        <w:t xml:space="preserve"> </w:t>
      </w:r>
      <w:r w:rsidR="00E12B1F">
        <w:rPr>
          <w:sz w:val="28"/>
          <w:szCs w:val="28"/>
        </w:rPr>
        <w:t xml:space="preserve">removal, image </w:t>
      </w:r>
      <w:r w:rsidR="00E571B9">
        <w:rPr>
          <w:sz w:val="28"/>
          <w:szCs w:val="28"/>
        </w:rPr>
        <w:t xml:space="preserve">resizing, image </w:t>
      </w:r>
      <w:r w:rsidR="00B65A1C">
        <w:rPr>
          <w:sz w:val="28"/>
          <w:szCs w:val="28"/>
        </w:rPr>
        <w:t>augmentation.</w:t>
      </w:r>
    </w:p>
    <w:p w14:paraId="3E2F453B" w14:textId="133D745F" w:rsidR="00B65A1C" w:rsidRDefault="007964D9" w:rsidP="009922A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Key points</w:t>
      </w:r>
      <w:r w:rsidR="00C80092">
        <w:rPr>
          <w:b/>
          <w:bCs/>
          <w:sz w:val="32"/>
          <w:szCs w:val="32"/>
          <w:u w:val="single"/>
        </w:rPr>
        <w:t>:</w:t>
      </w:r>
    </w:p>
    <w:p w14:paraId="796DCD2D" w14:textId="20F36D1D" w:rsidR="00C80092" w:rsidRDefault="00843F78" w:rsidP="009922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C80092">
        <w:rPr>
          <w:b/>
          <w:bCs/>
          <w:sz w:val="28"/>
          <w:szCs w:val="28"/>
        </w:rPr>
        <w:t xml:space="preserve">User </w:t>
      </w:r>
      <w:r>
        <w:rPr>
          <w:b/>
          <w:bCs/>
          <w:sz w:val="28"/>
          <w:szCs w:val="28"/>
        </w:rPr>
        <w:t>flow:</w:t>
      </w:r>
    </w:p>
    <w:p w14:paraId="64B3D253" w14:textId="2E062E56" w:rsidR="00843F78" w:rsidRDefault="00B6453D" w:rsidP="009922A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Guide users through the </w:t>
      </w:r>
      <w:r w:rsidR="000847A0">
        <w:rPr>
          <w:sz w:val="28"/>
          <w:szCs w:val="28"/>
        </w:rPr>
        <w:t xml:space="preserve">waste management system that </w:t>
      </w:r>
      <w:r w:rsidR="00EA25BA">
        <w:rPr>
          <w:sz w:val="28"/>
          <w:szCs w:val="28"/>
        </w:rPr>
        <w:t>efficiently</w:t>
      </w:r>
    </w:p>
    <w:p w14:paraId="5089B774" w14:textId="4F7FB16F" w:rsidR="00A110EC" w:rsidRDefault="00A110EC" w:rsidP="00A110EC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Waste image upload</w:t>
      </w:r>
    </w:p>
    <w:p w14:paraId="4D26405B" w14:textId="5047EDCC" w:rsidR="00A110EC" w:rsidRDefault="00A110EC" w:rsidP="00A110EC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Waste category recommendation</w:t>
      </w:r>
    </w:p>
    <w:p w14:paraId="25C20F1C" w14:textId="7AD32FB8" w:rsidR="00992CBE" w:rsidRDefault="00D36B22" w:rsidP="00992CBE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Based on type, user can schedule</w:t>
      </w:r>
      <w:r w:rsidR="00992CBE">
        <w:rPr>
          <w:sz w:val="28"/>
          <w:szCs w:val="28"/>
        </w:rPr>
        <w:t xml:space="preserve"> a waste pickup</w:t>
      </w:r>
    </w:p>
    <w:p w14:paraId="27CD162E" w14:textId="11837403" w:rsidR="00843F78" w:rsidRDefault="00992CBE" w:rsidP="009922A9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View pickup </w:t>
      </w:r>
      <w:r w:rsidR="005B3500">
        <w:rPr>
          <w:sz w:val="28"/>
          <w:szCs w:val="28"/>
        </w:rPr>
        <w:t>request by location, category</w:t>
      </w:r>
      <w:r w:rsidR="00B22E17">
        <w:rPr>
          <w:sz w:val="28"/>
          <w:szCs w:val="28"/>
        </w:rPr>
        <w:t xml:space="preserve">, urgency </w:t>
      </w:r>
    </w:p>
    <w:p w14:paraId="3A2B3C93" w14:textId="5EEC18B8" w:rsidR="00B22E17" w:rsidRDefault="005337C5" w:rsidP="00B22E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UI/UX consideration</w:t>
      </w:r>
    </w:p>
    <w:p w14:paraId="0D00488E" w14:textId="6AE6BF88" w:rsidR="005337C5" w:rsidRDefault="00D96A83" w:rsidP="00D92023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4760AE">
        <w:rPr>
          <w:sz w:val="28"/>
          <w:szCs w:val="28"/>
        </w:rPr>
        <w:t>S</w:t>
      </w:r>
      <w:r w:rsidR="00D92023" w:rsidRPr="004760AE">
        <w:rPr>
          <w:sz w:val="28"/>
          <w:szCs w:val="28"/>
        </w:rPr>
        <w:t>imp</w:t>
      </w:r>
      <w:r w:rsidRPr="004760AE">
        <w:rPr>
          <w:sz w:val="28"/>
          <w:szCs w:val="28"/>
        </w:rPr>
        <w:t>lify</w:t>
      </w:r>
      <w:r>
        <w:rPr>
          <w:sz w:val="32"/>
          <w:szCs w:val="32"/>
        </w:rPr>
        <w:t xml:space="preserve"> </w:t>
      </w:r>
      <w:r w:rsidRPr="004760AE">
        <w:rPr>
          <w:sz w:val="28"/>
          <w:szCs w:val="28"/>
        </w:rPr>
        <w:t>and</w:t>
      </w:r>
      <w:r>
        <w:rPr>
          <w:sz w:val="32"/>
          <w:szCs w:val="32"/>
        </w:rPr>
        <w:t xml:space="preserve"> accessibility</w:t>
      </w:r>
    </w:p>
    <w:p w14:paraId="2B069820" w14:textId="4DE5B9A7" w:rsidR="00270193" w:rsidRPr="001D1C2F" w:rsidRDefault="00D96A83" w:rsidP="002A68C7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4760AE">
        <w:rPr>
          <w:sz w:val="28"/>
          <w:szCs w:val="28"/>
        </w:rPr>
        <w:lastRenderedPageBreak/>
        <w:t>Image</w:t>
      </w:r>
      <w:r>
        <w:rPr>
          <w:sz w:val="32"/>
          <w:szCs w:val="32"/>
        </w:rPr>
        <w:t xml:space="preserve"> </w:t>
      </w:r>
      <w:r w:rsidRPr="004760AE">
        <w:rPr>
          <w:sz w:val="28"/>
          <w:szCs w:val="28"/>
        </w:rPr>
        <w:t>upload</w:t>
      </w:r>
      <w:r w:rsidR="00270193">
        <w:rPr>
          <w:sz w:val="32"/>
          <w:szCs w:val="32"/>
        </w:rPr>
        <w:t xml:space="preserve"> </w:t>
      </w:r>
      <w:r w:rsidR="00270193" w:rsidRPr="004760AE">
        <w:rPr>
          <w:sz w:val="28"/>
          <w:szCs w:val="28"/>
        </w:rPr>
        <w:t>U</w:t>
      </w:r>
      <w:r w:rsidR="00F53BA8" w:rsidRPr="004760AE">
        <w:rPr>
          <w:sz w:val="28"/>
          <w:szCs w:val="28"/>
        </w:rPr>
        <w:t>X</w:t>
      </w:r>
    </w:p>
    <w:p w14:paraId="37D82C6B" w14:textId="4B1BCBB0" w:rsidR="001D1C2F" w:rsidRPr="002A68C7" w:rsidRDefault="001D1C2F" w:rsidP="002A68C7">
      <w:pPr>
        <w:pStyle w:val="ListParagraph"/>
        <w:numPr>
          <w:ilvl w:val="0"/>
          <w:numId w:val="35"/>
        </w:numPr>
        <w:rPr>
          <w:sz w:val="32"/>
          <w:szCs w:val="32"/>
        </w:rPr>
      </w:pPr>
      <w:r>
        <w:rPr>
          <w:sz w:val="28"/>
          <w:szCs w:val="28"/>
        </w:rPr>
        <w:t>AI Feedback loop</w:t>
      </w:r>
    </w:p>
    <w:p w14:paraId="02C7156B" w14:textId="54C2F724" w:rsidR="00270193" w:rsidRDefault="00F53BA8" w:rsidP="00F53BA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Phase</w:t>
      </w:r>
      <w:r w:rsidR="00BE29EC">
        <w:rPr>
          <w:b/>
          <w:bCs/>
          <w:sz w:val="36"/>
          <w:szCs w:val="36"/>
          <w:u w:val="single"/>
        </w:rPr>
        <w:t xml:space="preserve"> 4: - Project Planning</w:t>
      </w:r>
    </w:p>
    <w:p w14:paraId="7053316C" w14:textId="7BC0E991" w:rsidR="00BE29EC" w:rsidRDefault="006F1B83" w:rsidP="00F53BA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Objective: -</w:t>
      </w:r>
    </w:p>
    <w:p w14:paraId="0CBE82A9" w14:textId="1D6170C3" w:rsidR="006F1B83" w:rsidRDefault="004760AE" w:rsidP="006F1B83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Break down the </w:t>
      </w:r>
      <w:r w:rsidR="00930E93">
        <w:rPr>
          <w:sz w:val="28"/>
          <w:szCs w:val="28"/>
        </w:rPr>
        <w:t xml:space="preserve">task using methodologies </w:t>
      </w:r>
      <w:r w:rsidR="00342DB2">
        <w:rPr>
          <w:sz w:val="28"/>
          <w:szCs w:val="28"/>
        </w:rPr>
        <w:t>especially focusing on transfer learning inte</w:t>
      </w:r>
      <w:r w:rsidR="00AD0030">
        <w:rPr>
          <w:sz w:val="28"/>
          <w:szCs w:val="28"/>
        </w:rPr>
        <w:t>gration.</w:t>
      </w:r>
    </w:p>
    <w:p w14:paraId="20040DF4" w14:textId="77777777" w:rsidR="00A05850" w:rsidRDefault="00AD0030" w:rsidP="00AD003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Key </w:t>
      </w:r>
      <w:r w:rsidR="00A05850">
        <w:rPr>
          <w:b/>
          <w:bCs/>
          <w:sz w:val="32"/>
          <w:szCs w:val="32"/>
          <w:u w:val="single"/>
        </w:rPr>
        <w:t>Points: -</w:t>
      </w:r>
    </w:p>
    <w:p w14:paraId="4E39D3B9" w14:textId="2F31B86C" w:rsidR="002A68C7" w:rsidRDefault="00C260F8" w:rsidP="00AD0030">
      <w:pPr>
        <w:rPr>
          <w:b/>
          <w:bCs/>
          <w:sz w:val="32"/>
          <w:szCs w:val="32"/>
          <w:u w:val="single"/>
        </w:rPr>
      </w:pPr>
      <w:r w:rsidRPr="00C260F8">
        <w:rPr>
          <w:b/>
          <w:bCs/>
          <w:sz w:val="32"/>
          <w:szCs w:val="32"/>
        </w:rPr>
        <w:t>1.sprint</w:t>
      </w:r>
      <w:r>
        <w:rPr>
          <w:b/>
          <w:bCs/>
          <w:sz w:val="28"/>
          <w:szCs w:val="28"/>
        </w:rPr>
        <w:t xml:space="preserve"> </w:t>
      </w:r>
      <w:r w:rsidR="002A68C7">
        <w:rPr>
          <w:b/>
          <w:bCs/>
          <w:sz w:val="32"/>
          <w:szCs w:val="32"/>
        </w:rPr>
        <w:t>planning</w:t>
      </w:r>
      <w:r w:rsidR="002A68C7">
        <w:rPr>
          <w:b/>
          <w:bCs/>
          <w:sz w:val="32"/>
          <w:szCs w:val="32"/>
          <w:u w:val="single"/>
        </w:rPr>
        <w:t>:</w:t>
      </w:r>
    </w:p>
    <w:p w14:paraId="7683A0F0" w14:textId="32387DE7" w:rsidR="00A05850" w:rsidRDefault="001A4D14" w:rsidP="00AD003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4062B8">
        <w:rPr>
          <w:sz w:val="28"/>
          <w:szCs w:val="28"/>
        </w:rPr>
        <w:t xml:space="preserve">Agile methodology </w:t>
      </w:r>
      <w:r>
        <w:rPr>
          <w:sz w:val="28"/>
          <w:szCs w:val="28"/>
        </w:rPr>
        <w:t xml:space="preserve">encourages </w:t>
      </w:r>
      <w:r w:rsidR="0046751C">
        <w:rPr>
          <w:sz w:val="28"/>
          <w:szCs w:val="28"/>
        </w:rPr>
        <w:t xml:space="preserve">development via sprints are </w:t>
      </w:r>
      <w:r w:rsidR="003D13AC">
        <w:rPr>
          <w:sz w:val="28"/>
          <w:szCs w:val="28"/>
        </w:rPr>
        <w:t>four</w:t>
      </w:r>
      <w:r w:rsidR="0046751C">
        <w:rPr>
          <w:sz w:val="28"/>
          <w:szCs w:val="28"/>
        </w:rPr>
        <w:t xml:space="preserve"> types</w:t>
      </w:r>
      <w:r w:rsidR="003D13AC">
        <w:rPr>
          <w:sz w:val="28"/>
          <w:szCs w:val="28"/>
        </w:rPr>
        <w:t xml:space="preserve"> </w:t>
      </w:r>
    </w:p>
    <w:p w14:paraId="6BEC0D33" w14:textId="074D749E" w:rsidR="003D13AC" w:rsidRPr="006258DB" w:rsidRDefault="00D4148E" w:rsidP="003D13AC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 w:rsidRPr="00D4148E">
        <w:rPr>
          <w:b/>
          <w:bCs/>
          <w:sz w:val="28"/>
          <w:szCs w:val="28"/>
        </w:rPr>
        <w:t>Sprint</w:t>
      </w:r>
      <w:r>
        <w:rPr>
          <w:b/>
          <w:bCs/>
          <w:sz w:val="28"/>
          <w:szCs w:val="28"/>
        </w:rPr>
        <w:t xml:space="preserve"> </w:t>
      </w:r>
      <w:r w:rsidRPr="00D4148E">
        <w:rPr>
          <w:b/>
          <w:bCs/>
          <w:sz w:val="28"/>
          <w:szCs w:val="28"/>
        </w:rPr>
        <w:t>1: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Research</w:t>
      </w:r>
      <w:r w:rsidR="006258DB">
        <w:rPr>
          <w:sz w:val="28"/>
          <w:szCs w:val="28"/>
        </w:rPr>
        <w:t xml:space="preserve"> and requirement set up</w:t>
      </w:r>
    </w:p>
    <w:p w14:paraId="6C2CA1F0" w14:textId="7143B999" w:rsidR="006258DB" w:rsidRDefault="008A4C73" w:rsidP="003D13AC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2:</w:t>
      </w:r>
      <w:r w:rsidR="00E12F6D">
        <w:rPr>
          <w:b/>
          <w:bCs/>
          <w:sz w:val="28"/>
          <w:szCs w:val="28"/>
        </w:rPr>
        <w:t xml:space="preserve"> </w:t>
      </w:r>
      <w:r w:rsidR="00E12F6D" w:rsidRPr="00E12F6D">
        <w:rPr>
          <w:sz w:val="28"/>
          <w:szCs w:val="28"/>
        </w:rPr>
        <w:t>Ai</w:t>
      </w:r>
      <w:r w:rsidR="00E12F6D">
        <w:rPr>
          <w:b/>
          <w:bCs/>
          <w:sz w:val="28"/>
          <w:szCs w:val="28"/>
        </w:rPr>
        <w:t xml:space="preserve"> </w:t>
      </w:r>
      <w:r w:rsidR="00E12F6D" w:rsidRPr="00E12F6D">
        <w:rPr>
          <w:sz w:val="28"/>
          <w:szCs w:val="28"/>
        </w:rPr>
        <w:t>model and backend</w:t>
      </w:r>
      <w:r w:rsidR="00E12F6D">
        <w:rPr>
          <w:b/>
          <w:bCs/>
          <w:sz w:val="28"/>
          <w:szCs w:val="28"/>
        </w:rPr>
        <w:t xml:space="preserve"> </w:t>
      </w:r>
    </w:p>
    <w:p w14:paraId="1F53DBBE" w14:textId="7FC9A1AC" w:rsidR="008A4C73" w:rsidRPr="00871CBE" w:rsidRDefault="008A4C73" w:rsidP="003D13AC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Sprint 3:</w:t>
      </w:r>
      <w:r w:rsidR="007904F7">
        <w:rPr>
          <w:b/>
          <w:bCs/>
          <w:sz w:val="28"/>
          <w:szCs w:val="28"/>
        </w:rPr>
        <w:t xml:space="preserve"> </w:t>
      </w:r>
      <w:r w:rsidR="00F06CAF">
        <w:rPr>
          <w:sz w:val="28"/>
          <w:szCs w:val="28"/>
        </w:rPr>
        <w:t>Fra</w:t>
      </w:r>
      <w:r w:rsidR="00843672">
        <w:rPr>
          <w:sz w:val="28"/>
          <w:szCs w:val="28"/>
        </w:rPr>
        <w:t>nt</w:t>
      </w:r>
      <w:r w:rsidR="007904F7">
        <w:rPr>
          <w:sz w:val="28"/>
          <w:szCs w:val="28"/>
        </w:rPr>
        <w:t xml:space="preserve"> integration</w:t>
      </w:r>
    </w:p>
    <w:p w14:paraId="505D67D1" w14:textId="52951E98" w:rsidR="007904F7" w:rsidRPr="00D462B8" w:rsidRDefault="00871CBE" w:rsidP="00871CBE">
      <w:pPr>
        <w:pStyle w:val="ListParagraph"/>
        <w:numPr>
          <w:ilvl w:val="0"/>
          <w:numId w:val="3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Sprint 4: </w:t>
      </w:r>
      <w:r>
        <w:rPr>
          <w:sz w:val="28"/>
          <w:szCs w:val="28"/>
        </w:rPr>
        <w:t>Testing, feedback</w:t>
      </w:r>
      <w:r w:rsidR="00D462B8">
        <w:rPr>
          <w:sz w:val="28"/>
          <w:szCs w:val="28"/>
        </w:rPr>
        <w:t xml:space="preserve"> and optimization</w:t>
      </w:r>
    </w:p>
    <w:p w14:paraId="12492ECE" w14:textId="6F9EA48B" w:rsidR="00D462B8" w:rsidRPr="00D462B8" w:rsidRDefault="00D462B8" w:rsidP="00D462B8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</w:t>
      </w:r>
      <w:r w:rsidRPr="00D462B8">
        <w:rPr>
          <w:b/>
          <w:bCs/>
          <w:sz w:val="32"/>
          <w:szCs w:val="32"/>
        </w:rPr>
        <w:t>2.Task allocation:</w:t>
      </w:r>
    </w:p>
    <w:p w14:paraId="46EAF64D" w14:textId="46463AB2" w:rsidR="00B65A1C" w:rsidRPr="00844645" w:rsidRDefault="00BA11D8" w:rsidP="00844645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844645">
        <w:rPr>
          <w:sz w:val="28"/>
          <w:szCs w:val="28"/>
        </w:rPr>
        <w:t xml:space="preserve">Role                  Responsibility </w:t>
      </w:r>
      <w:r w:rsidR="00844645" w:rsidRPr="00844645">
        <w:rPr>
          <w:sz w:val="28"/>
          <w:szCs w:val="28"/>
        </w:rPr>
        <w:t xml:space="preserve">             copied</w:t>
      </w:r>
    </w:p>
    <w:tbl>
      <w:tblPr>
        <w:tblW w:w="0" w:type="auto"/>
        <w:tblInd w:w="504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6672"/>
      </w:tblGrid>
      <w:tr w:rsidR="00B274AA" w14:paraId="2AC31BEE" w14:textId="77777777" w:rsidTr="00B274AA">
        <w:trPr>
          <w:trHeight w:val="100"/>
        </w:trPr>
        <w:tc>
          <w:tcPr>
            <w:tcW w:w="6672" w:type="dxa"/>
          </w:tcPr>
          <w:p w14:paraId="148E1B89" w14:textId="77777777" w:rsidR="00B274AA" w:rsidRDefault="00B274AA" w:rsidP="000A2D67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63955D52" w14:textId="64E24459" w:rsidR="00844645" w:rsidRPr="000A2D67" w:rsidRDefault="00F0585F" w:rsidP="000A2D67">
      <w:pPr>
        <w:rPr>
          <w:color w:val="000000" w:themeColor="text1"/>
          <w:sz w:val="28"/>
          <w:szCs w:val="28"/>
        </w:rPr>
      </w:pPr>
      <w:r w:rsidRPr="000A2D67">
        <w:rPr>
          <w:color w:val="000000" w:themeColor="text1"/>
          <w:sz w:val="28"/>
          <w:szCs w:val="28"/>
        </w:rPr>
        <w:t xml:space="preserve">product customer </w:t>
      </w:r>
      <w:r w:rsidR="00AA21B9">
        <w:rPr>
          <w:color w:val="000000" w:themeColor="text1"/>
          <w:sz w:val="28"/>
          <w:szCs w:val="28"/>
        </w:rPr>
        <w:t xml:space="preserve">           </w:t>
      </w:r>
      <w:proofErr w:type="gramStart"/>
      <w:r w:rsidR="000A2D67">
        <w:rPr>
          <w:color w:val="000000" w:themeColor="text1"/>
          <w:sz w:val="28"/>
          <w:szCs w:val="28"/>
        </w:rPr>
        <w:t>define</w:t>
      </w:r>
      <w:proofErr w:type="gramEnd"/>
      <w:r w:rsidR="00DA7E52">
        <w:rPr>
          <w:color w:val="000000" w:themeColor="text1"/>
          <w:sz w:val="28"/>
          <w:szCs w:val="28"/>
        </w:rPr>
        <w:t xml:space="preserve"> </w:t>
      </w:r>
      <w:r w:rsidR="000A2D67">
        <w:rPr>
          <w:color w:val="000000" w:themeColor="text1"/>
          <w:sz w:val="28"/>
          <w:szCs w:val="28"/>
        </w:rPr>
        <w:t xml:space="preserve">future set </w:t>
      </w:r>
      <w:r w:rsidR="00C16D0F">
        <w:rPr>
          <w:color w:val="000000" w:themeColor="text1"/>
          <w:sz w:val="28"/>
          <w:szCs w:val="28"/>
        </w:rPr>
        <w:t>pro</w:t>
      </w:r>
    </w:p>
    <w:p w14:paraId="75C03B86" w14:textId="629237BF" w:rsidR="006C2556" w:rsidRDefault="00DA7E52" w:rsidP="009922A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Phase 5: - Project development</w:t>
      </w:r>
    </w:p>
    <w:p w14:paraId="038FCF35" w14:textId="70C78CA5" w:rsidR="00DA7E52" w:rsidRDefault="00DA7E52" w:rsidP="009922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</w:p>
    <w:p w14:paraId="6315CA80" w14:textId="03619CCE" w:rsidR="00DA7E52" w:rsidRDefault="00DA7E52" w:rsidP="00DA7E52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Code the project and integrate component</w:t>
      </w:r>
    </w:p>
    <w:p w14:paraId="0E990707" w14:textId="5478AF87" w:rsidR="00DA7E52" w:rsidRDefault="00DA7E52" w:rsidP="00DA7E52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Define scope and objectives</w:t>
      </w:r>
    </w:p>
    <w:p w14:paraId="5F3E76D2" w14:textId="09EDAC1F" w:rsidR="00DA7E52" w:rsidRDefault="00DA7E52" w:rsidP="00DA7E52">
      <w:pPr>
        <w:pStyle w:val="ListParagraph"/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Identify stakeholders</w:t>
      </w:r>
    </w:p>
    <w:p w14:paraId="50F01FB4" w14:textId="402ADE58" w:rsidR="00DA7E52" w:rsidRDefault="00DA7E52" w:rsidP="00DA7E5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Key points: -</w:t>
      </w:r>
    </w:p>
    <w:p w14:paraId="7AB087EE" w14:textId="59743D30" w:rsidR="00DA7E52" w:rsidRDefault="00DA7E52" w:rsidP="00DA7E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1.technology stack:</w:t>
      </w:r>
    </w:p>
    <w:p w14:paraId="2A8BF90B" w14:textId="77777777" w:rsidR="00DA7E52" w:rsidRDefault="00DA7E52" w:rsidP="00DA7E5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>
        <w:rPr>
          <w:sz w:val="28"/>
          <w:szCs w:val="28"/>
        </w:rPr>
        <w:t>Python, open cv, ten sort flow, scikit-learn</w:t>
      </w:r>
    </w:p>
    <w:p w14:paraId="7DF4BAF1" w14:textId="397CE722" w:rsidR="00DA7E52" w:rsidRDefault="00DA7E52" w:rsidP="00DA7E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2.development</w:t>
      </w:r>
      <w:r>
        <w:rPr>
          <w:sz w:val="28"/>
          <w:szCs w:val="28"/>
        </w:rPr>
        <w:t xml:space="preserve"> </w:t>
      </w:r>
      <w:r w:rsidRPr="00DA7E52">
        <w:rPr>
          <w:b/>
          <w:bCs/>
          <w:sz w:val="28"/>
          <w:szCs w:val="28"/>
        </w:rPr>
        <w:t>process</w:t>
      </w:r>
      <w:r>
        <w:rPr>
          <w:b/>
          <w:bCs/>
          <w:sz w:val="28"/>
          <w:szCs w:val="28"/>
        </w:rPr>
        <w:t>:</w:t>
      </w:r>
    </w:p>
    <w:p w14:paraId="4B4447F1" w14:textId="4A4719FF" w:rsidR="00DA7E52" w:rsidRDefault="00DA7E52" w:rsidP="00DA7E5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The development process should be requirement analysis, system design, data preparation and transfer learning</w:t>
      </w:r>
    </w:p>
    <w:p w14:paraId="6C2B0AB8" w14:textId="1DB1CD48" w:rsidR="00DA7E52" w:rsidRDefault="00DA7E52" w:rsidP="00DA7E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3.challenge and fixes:</w:t>
      </w:r>
    </w:p>
    <w:p w14:paraId="7770938C" w14:textId="22A40CE6" w:rsidR="00DA7E52" w:rsidRDefault="00C05413" w:rsidP="00C05413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Data set limitations for waste classification</w:t>
      </w:r>
    </w:p>
    <w:p w14:paraId="635A84C3" w14:textId="405A31D3" w:rsidR="00C05413" w:rsidRDefault="00C05413" w:rsidP="00C05413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Model mis-classification</w:t>
      </w:r>
    </w:p>
    <w:p w14:paraId="40DDFB65" w14:textId="743BED81" w:rsidR="00C05413" w:rsidRDefault="00C05413" w:rsidP="00C05413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Slow forcers</w:t>
      </w:r>
    </w:p>
    <w:p w14:paraId="50B5A858" w14:textId="20586576" w:rsidR="00C05413" w:rsidRDefault="00C05413" w:rsidP="00C05413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Data privacy</w:t>
      </w:r>
    </w:p>
    <w:p w14:paraId="7D73A86F" w14:textId="220797E3" w:rsidR="00C05413" w:rsidRDefault="00C05413" w:rsidP="00C0541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Phase 6: - functional and performance testing</w:t>
      </w:r>
    </w:p>
    <w:p w14:paraId="7CDF6A8D" w14:textId="5C833418" w:rsidR="00C05413" w:rsidRDefault="00C05413" w:rsidP="00C0541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Objective:</w:t>
      </w:r>
    </w:p>
    <w:p w14:paraId="3257A51B" w14:textId="19BAA6E9" w:rsidR="00C05413" w:rsidRDefault="00C05413" w:rsidP="00C054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Ensure the project work as expected the work as expected to verify that each function of the system behaves as expected according to the requirements.</w:t>
      </w:r>
    </w:p>
    <w:p w14:paraId="6B9ADD01" w14:textId="6089F7F9" w:rsidR="00C05413" w:rsidRDefault="00C05413" w:rsidP="00C0541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Key points:</w:t>
      </w:r>
    </w:p>
    <w:p w14:paraId="623803E1" w14:textId="2A7680FB" w:rsidR="00C05413" w:rsidRDefault="00C05413" w:rsidP="00C054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1.test cases executed:</w:t>
      </w:r>
    </w:p>
    <w:p w14:paraId="1DFC9AC8" w14:textId="77777777" w:rsidR="00900067" w:rsidRDefault="00C05413" w:rsidP="00C05413">
      <w:pPr>
        <w:rPr>
          <w:sz w:val="28"/>
          <w:szCs w:val="28"/>
        </w:rPr>
      </w:pPr>
      <w:r>
        <w:rPr>
          <w:sz w:val="28"/>
          <w:szCs w:val="28"/>
        </w:rPr>
        <w:t xml:space="preserve">Test case id       description             input               expected output     status </w:t>
      </w:r>
    </w:p>
    <w:p w14:paraId="056F253A" w14:textId="31301E06" w:rsidR="00C05413" w:rsidRDefault="00C05413" w:rsidP="00C0541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6E6E87D" w14:textId="7244F127" w:rsidR="00C05413" w:rsidRDefault="00C05413" w:rsidP="00C05413">
      <w:pPr>
        <w:rPr>
          <w:sz w:val="28"/>
          <w:szCs w:val="28"/>
        </w:rPr>
      </w:pPr>
      <w:r>
        <w:rPr>
          <w:sz w:val="28"/>
          <w:szCs w:val="28"/>
        </w:rPr>
        <w:t xml:space="preserve">Tc-foo1             user login         </w:t>
      </w:r>
      <w:r w:rsidR="00900067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valid email/       redirect to </w:t>
      </w:r>
      <w:r w:rsidR="00900067">
        <w:rPr>
          <w:sz w:val="28"/>
          <w:szCs w:val="28"/>
        </w:rPr>
        <w:t xml:space="preserve">            pass</w:t>
      </w:r>
    </w:p>
    <w:p w14:paraId="7A39014A" w14:textId="32A55F7C" w:rsidR="00C05413" w:rsidRDefault="00C05413" w:rsidP="00C054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Functionality         </w:t>
      </w:r>
      <w:r w:rsidR="00900067">
        <w:rPr>
          <w:sz w:val="28"/>
          <w:szCs w:val="28"/>
        </w:rPr>
        <w:t xml:space="preserve">  </w:t>
      </w:r>
      <w:r>
        <w:rPr>
          <w:sz w:val="28"/>
          <w:szCs w:val="28"/>
        </w:rPr>
        <w:t>password         dashboard</w:t>
      </w:r>
    </w:p>
    <w:p w14:paraId="7EF08A73" w14:textId="77777777" w:rsidR="00C05413" w:rsidRDefault="00C05413" w:rsidP="00C05413">
      <w:pPr>
        <w:rPr>
          <w:sz w:val="28"/>
          <w:szCs w:val="28"/>
        </w:rPr>
      </w:pPr>
    </w:p>
    <w:p w14:paraId="01E36CC7" w14:textId="4C639520" w:rsidR="00900067" w:rsidRPr="00900067" w:rsidRDefault="00C05413" w:rsidP="00602846">
      <w:pPr>
        <w:rPr>
          <w:sz w:val="28"/>
          <w:szCs w:val="28"/>
        </w:rPr>
      </w:pPr>
      <w:r>
        <w:rPr>
          <w:sz w:val="28"/>
          <w:szCs w:val="28"/>
        </w:rPr>
        <w:t>Tc-foo2</w:t>
      </w:r>
      <w:r w:rsidR="00900067">
        <w:rPr>
          <w:sz w:val="28"/>
          <w:szCs w:val="28"/>
        </w:rPr>
        <w:t xml:space="preserve">            waste image            image of plastic   image uploaded   pass</w:t>
      </w:r>
    </w:p>
    <w:p w14:paraId="36874332" w14:textId="3008E676" w:rsidR="009E5AC3" w:rsidRDefault="00900067" w:rsidP="009E5AC3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                 </w:t>
      </w:r>
      <w:r>
        <w:rPr>
          <w:sz w:val="28"/>
          <w:szCs w:val="28"/>
        </w:rPr>
        <w:t xml:space="preserve">Upload                    bottle                    successfully </w:t>
      </w:r>
    </w:p>
    <w:p w14:paraId="38A11BA1" w14:textId="225FB304" w:rsidR="00900067" w:rsidRDefault="00900067" w:rsidP="009E5AC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These are some listed scenarios in testing.</w:t>
      </w:r>
    </w:p>
    <w:p w14:paraId="42D93E61" w14:textId="77777777" w:rsidR="0003649F" w:rsidRDefault="00900067" w:rsidP="000364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2.bug fixes and improvement:</w:t>
      </w:r>
    </w:p>
    <w:p w14:paraId="450FC261" w14:textId="5D74D874" w:rsidR="00900067" w:rsidRPr="0003649F" w:rsidRDefault="00900067" w:rsidP="0003649F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bug id       description       </w:t>
      </w:r>
      <w:r w:rsidR="0003649F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root cause </w:t>
      </w:r>
      <w:r w:rsidR="0003649F">
        <w:rPr>
          <w:sz w:val="28"/>
          <w:szCs w:val="28"/>
        </w:rPr>
        <w:t xml:space="preserve">              fix implemented    status</w:t>
      </w:r>
    </w:p>
    <w:p w14:paraId="3C922CF3" w14:textId="77777777" w:rsidR="0003649F" w:rsidRDefault="0003649F" w:rsidP="00900067">
      <w:pPr>
        <w:ind w:left="720" w:hanging="720"/>
        <w:rPr>
          <w:sz w:val="28"/>
          <w:szCs w:val="28"/>
        </w:rPr>
      </w:pPr>
    </w:p>
    <w:p w14:paraId="79921CFF" w14:textId="5EBE6FBC" w:rsidR="0003649F" w:rsidRPr="00900067" w:rsidRDefault="0003649F" w:rsidP="0003649F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bug-1      image uploaded       backend didn’t       implement file     </w:t>
      </w:r>
      <w:r w:rsidR="00367F3E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fixed</w:t>
      </w:r>
    </w:p>
    <w:p w14:paraId="36258BBD" w14:textId="1C58DC54" w:rsidR="00900067" w:rsidRDefault="0003649F" w:rsidP="009E5AC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failed for large files    handle large          size limit of   </w:t>
      </w:r>
    </w:p>
    <w:p w14:paraId="2C96F9D8" w14:textId="180933E5" w:rsidR="0003649F" w:rsidRDefault="0003649F" w:rsidP="009E5AC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files upload            compression</w:t>
      </w:r>
    </w:p>
    <w:p w14:paraId="6CB6F27D" w14:textId="77777777" w:rsidR="0003649F" w:rsidRDefault="0003649F" w:rsidP="009E5AC3">
      <w:pPr>
        <w:rPr>
          <w:sz w:val="28"/>
          <w:szCs w:val="28"/>
        </w:rPr>
      </w:pPr>
    </w:p>
    <w:p w14:paraId="3BB76EF5" w14:textId="2AD21E38" w:rsidR="0003649F" w:rsidRDefault="0003649F" w:rsidP="009E5AC3">
      <w:pPr>
        <w:rPr>
          <w:sz w:val="28"/>
          <w:szCs w:val="28"/>
        </w:rPr>
      </w:pPr>
      <w:r>
        <w:rPr>
          <w:sz w:val="28"/>
          <w:szCs w:val="28"/>
        </w:rPr>
        <w:t>bug-2      mis-classification      similar visual            add more training</w:t>
      </w:r>
      <w:r w:rsidR="00367F3E">
        <w:rPr>
          <w:sz w:val="28"/>
          <w:szCs w:val="28"/>
        </w:rPr>
        <w:t xml:space="preserve">   fixed</w:t>
      </w:r>
    </w:p>
    <w:p w14:paraId="19A600B9" w14:textId="2C6BC84A" w:rsidR="009E5AC3" w:rsidRPr="00367F3E" w:rsidRDefault="0003649F" w:rsidP="009E5AC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of gasses                   features’ </w:t>
      </w:r>
      <w:r w:rsidR="00367F3E">
        <w:rPr>
          <w:sz w:val="28"/>
          <w:szCs w:val="28"/>
        </w:rPr>
        <w:t xml:space="preserve">                  images</w:t>
      </w:r>
    </w:p>
    <w:p w14:paraId="73C12A4F" w14:textId="77777777" w:rsidR="00C65E38" w:rsidRPr="00C65E38" w:rsidRDefault="00C65E38" w:rsidP="00C65E38">
      <w:pPr>
        <w:rPr>
          <w:b/>
          <w:bCs/>
          <w:sz w:val="36"/>
          <w:szCs w:val="36"/>
        </w:rPr>
      </w:pPr>
    </w:p>
    <w:p w14:paraId="58E0F66F" w14:textId="6F950B3A" w:rsidR="00C65E38" w:rsidRDefault="009E5AC3" w:rsidP="00C65E38">
      <w:pPr>
        <w:rPr>
          <w:b/>
          <w:bCs/>
          <w:sz w:val="32"/>
          <w:szCs w:val="32"/>
        </w:rPr>
      </w:pPr>
      <w:r>
        <w:rPr>
          <w:sz w:val="36"/>
          <w:szCs w:val="36"/>
        </w:rPr>
        <w:t xml:space="preserve">  </w:t>
      </w:r>
      <w:r w:rsidR="00367F3E">
        <w:rPr>
          <w:b/>
          <w:bCs/>
          <w:sz w:val="32"/>
          <w:szCs w:val="32"/>
        </w:rPr>
        <w:t>3.final validation:</w:t>
      </w:r>
    </w:p>
    <w:p w14:paraId="03C2466C" w14:textId="1301BAB4" w:rsidR="00367F3E" w:rsidRPr="00367F3E" w:rsidRDefault="00367F3E" w:rsidP="00C65E3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The final validation phase evaluates whether the clean tech waste management project using transfer learning meets the initial technical functional and performance requirements.</w:t>
      </w:r>
    </w:p>
    <w:sectPr w:rsidR="00367F3E" w:rsidRPr="00367F3E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467B4" w14:textId="77777777" w:rsidR="00AD068F" w:rsidRDefault="00AD068F">
      <w:pPr>
        <w:spacing w:line="240" w:lineRule="auto"/>
      </w:pPr>
      <w:r>
        <w:separator/>
      </w:r>
    </w:p>
  </w:endnote>
  <w:endnote w:type="continuationSeparator" w:id="0">
    <w:p w14:paraId="60561944" w14:textId="77777777" w:rsidR="00AD068F" w:rsidRDefault="00AD0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9B054" w14:textId="77777777" w:rsidR="00AD068F" w:rsidRDefault="00AD068F">
      <w:pPr>
        <w:spacing w:line="240" w:lineRule="auto"/>
      </w:pPr>
      <w:r>
        <w:separator/>
      </w:r>
    </w:p>
  </w:footnote>
  <w:footnote w:type="continuationSeparator" w:id="0">
    <w:p w14:paraId="5D026039" w14:textId="77777777" w:rsidR="00AD068F" w:rsidRDefault="00AD06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0C72D7"/>
    <w:multiLevelType w:val="hybridMultilevel"/>
    <w:tmpl w:val="6ABADA1C"/>
    <w:lvl w:ilvl="0" w:tplc="E28E2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657330"/>
    <w:multiLevelType w:val="hybridMultilevel"/>
    <w:tmpl w:val="A1CC7D0C"/>
    <w:lvl w:ilvl="0" w:tplc="40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7E1D90"/>
    <w:multiLevelType w:val="hybridMultilevel"/>
    <w:tmpl w:val="A830E052"/>
    <w:lvl w:ilvl="0" w:tplc="40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3" w15:restartNumberingAfterBreak="0">
    <w:nsid w:val="0D3D0E67"/>
    <w:multiLevelType w:val="hybridMultilevel"/>
    <w:tmpl w:val="71928EBA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0D5B1A28"/>
    <w:multiLevelType w:val="hybridMultilevel"/>
    <w:tmpl w:val="6E5E73D2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0FFB4B93"/>
    <w:multiLevelType w:val="hybridMultilevel"/>
    <w:tmpl w:val="03E02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726162"/>
    <w:multiLevelType w:val="hybridMultilevel"/>
    <w:tmpl w:val="769CB3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12DF208A"/>
    <w:multiLevelType w:val="hybridMultilevel"/>
    <w:tmpl w:val="0EDEDDB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90E671F"/>
    <w:multiLevelType w:val="hybridMultilevel"/>
    <w:tmpl w:val="FCCA8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93493F"/>
    <w:multiLevelType w:val="hybridMultilevel"/>
    <w:tmpl w:val="8E16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725FD1"/>
    <w:multiLevelType w:val="hybridMultilevel"/>
    <w:tmpl w:val="DCAE8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4219BC"/>
    <w:multiLevelType w:val="hybridMultilevel"/>
    <w:tmpl w:val="EA86BB74"/>
    <w:lvl w:ilvl="0" w:tplc="40090019">
      <w:start w:val="1"/>
      <w:numFmt w:val="lowerLetter"/>
      <w:lvlText w:val="%1."/>
      <w:lvlJc w:val="left"/>
      <w:pPr>
        <w:ind w:left="1176" w:hanging="360"/>
      </w:p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2" w15:restartNumberingAfterBreak="0">
    <w:nsid w:val="2CFB6712"/>
    <w:multiLevelType w:val="hybridMultilevel"/>
    <w:tmpl w:val="BC0E1DA2"/>
    <w:lvl w:ilvl="0" w:tplc="40090019">
      <w:start w:val="1"/>
      <w:numFmt w:val="lowerLetter"/>
      <w:lvlText w:val="%1."/>
      <w:lvlJc w:val="left"/>
      <w:pPr>
        <w:ind w:left="1176" w:hanging="360"/>
      </w:pPr>
    </w:lvl>
    <w:lvl w:ilvl="1" w:tplc="40090019" w:tentative="1">
      <w:start w:val="1"/>
      <w:numFmt w:val="lowerLetter"/>
      <w:lvlText w:val="%2."/>
      <w:lvlJc w:val="left"/>
      <w:pPr>
        <w:ind w:left="1896" w:hanging="360"/>
      </w:pPr>
    </w:lvl>
    <w:lvl w:ilvl="2" w:tplc="4009001B" w:tentative="1">
      <w:start w:val="1"/>
      <w:numFmt w:val="lowerRoman"/>
      <w:lvlText w:val="%3."/>
      <w:lvlJc w:val="right"/>
      <w:pPr>
        <w:ind w:left="2616" w:hanging="180"/>
      </w:pPr>
    </w:lvl>
    <w:lvl w:ilvl="3" w:tplc="4009000F" w:tentative="1">
      <w:start w:val="1"/>
      <w:numFmt w:val="decimal"/>
      <w:lvlText w:val="%4."/>
      <w:lvlJc w:val="left"/>
      <w:pPr>
        <w:ind w:left="3336" w:hanging="360"/>
      </w:pPr>
    </w:lvl>
    <w:lvl w:ilvl="4" w:tplc="40090019" w:tentative="1">
      <w:start w:val="1"/>
      <w:numFmt w:val="lowerLetter"/>
      <w:lvlText w:val="%5."/>
      <w:lvlJc w:val="left"/>
      <w:pPr>
        <w:ind w:left="4056" w:hanging="360"/>
      </w:pPr>
    </w:lvl>
    <w:lvl w:ilvl="5" w:tplc="4009001B" w:tentative="1">
      <w:start w:val="1"/>
      <w:numFmt w:val="lowerRoman"/>
      <w:lvlText w:val="%6."/>
      <w:lvlJc w:val="right"/>
      <w:pPr>
        <w:ind w:left="4776" w:hanging="180"/>
      </w:pPr>
    </w:lvl>
    <w:lvl w:ilvl="6" w:tplc="4009000F" w:tentative="1">
      <w:start w:val="1"/>
      <w:numFmt w:val="decimal"/>
      <w:lvlText w:val="%7."/>
      <w:lvlJc w:val="left"/>
      <w:pPr>
        <w:ind w:left="5496" w:hanging="360"/>
      </w:pPr>
    </w:lvl>
    <w:lvl w:ilvl="7" w:tplc="40090019" w:tentative="1">
      <w:start w:val="1"/>
      <w:numFmt w:val="lowerLetter"/>
      <w:lvlText w:val="%8."/>
      <w:lvlJc w:val="left"/>
      <w:pPr>
        <w:ind w:left="6216" w:hanging="360"/>
      </w:pPr>
    </w:lvl>
    <w:lvl w:ilvl="8" w:tplc="40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3" w15:restartNumberingAfterBreak="0">
    <w:nsid w:val="325360D8"/>
    <w:multiLevelType w:val="hybridMultilevel"/>
    <w:tmpl w:val="215051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8853F5"/>
    <w:multiLevelType w:val="hybridMultilevel"/>
    <w:tmpl w:val="47B8C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7B4835"/>
    <w:multiLevelType w:val="hybridMultilevel"/>
    <w:tmpl w:val="C4DE1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857FBB"/>
    <w:multiLevelType w:val="hybridMultilevel"/>
    <w:tmpl w:val="0DB2B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D55F9E"/>
    <w:multiLevelType w:val="hybridMultilevel"/>
    <w:tmpl w:val="0478C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E51AFB"/>
    <w:multiLevelType w:val="hybridMultilevel"/>
    <w:tmpl w:val="7A5C8D3A"/>
    <w:lvl w:ilvl="0" w:tplc="40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29" w15:restartNumberingAfterBreak="0">
    <w:nsid w:val="59973371"/>
    <w:multiLevelType w:val="hybridMultilevel"/>
    <w:tmpl w:val="6518D2F0"/>
    <w:lvl w:ilvl="0" w:tplc="40090001">
      <w:start w:val="1"/>
      <w:numFmt w:val="bullet"/>
      <w:lvlText w:val=""/>
      <w:lvlJc w:val="left"/>
      <w:pPr>
        <w:ind w:left="21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7" w:hanging="360"/>
      </w:pPr>
      <w:rPr>
        <w:rFonts w:ascii="Wingdings" w:hAnsi="Wingdings" w:hint="default"/>
      </w:rPr>
    </w:lvl>
  </w:abstractNum>
  <w:abstractNum w:abstractNumId="30" w15:restartNumberingAfterBreak="0">
    <w:nsid w:val="67FD2033"/>
    <w:multiLevelType w:val="hybridMultilevel"/>
    <w:tmpl w:val="C32CE7D2"/>
    <w:lvl w:ilvl="0" w:tplc="FAAC52B8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31" w15:restartNumberingAfterBreak="0">
    <w:nsid w:val="68F711EC"/>
    <w:multiLevelType w:val="hybridMultilevel"/>
    <w:tmpl w:val="BE2048C6"/>
    <w:lvl w:ilvl="0" w:tplc="465A3D18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32" w15:restartNumberingAfterBreak="0">
    <w:nsid w:val="6C9D1E78"/>
    <w:multiLevelType w:val="hybridMultilevel"/>
    <w:tmpl w:val="2828E3E8"/>
    <w:lvl w:ilvl="0" w:tplc="465A3D18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1113B"/>
    <w:multiLevelType w:val="hybridMultilevel"/>
    <w:tmpl w:val="6DAA76A0"/>
    <w:lvl w:ilvl="0" w:tplc="4009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34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064834184">
    <w:abstractNumId w:val="34"/>
  </w:num>
  <w:num w:numId="2" w16cid:durableId="546992616">
    <w:abstractNumId w:val="34"/>
    <w:lvlOverride w:ilvl="0">
      <w:startOverride w:val="1"/>
    </w:lvlOverride>
  </w:num>
  <w:num w:numId="3" w16cid:durableId="1925141344">
    <w:abstractNumId w:val="34"/>
  </w:num>
  <w:num w:numId="4" w16cid:durableId="1164080604">
    <w:abstractNumId w:val="34"/>
    <w:lvlOverride w:ilvl="0">
      <w:startOverride w:val="1"/>
    </w:lvlOverride>
  </w:num>
  <w:num w:numId="5" w16cid:durableId="1274358786">
    <w:abstractNumId w:val="8"/>
  </w:num>
  <w:num w:numId="6" w16cid:durableId="2079014847">
    <w:abstractNumId w:val="34"/>
    <w:lvlOverride w:ilvl="0">
      <w:startOverride w:val="1"/>
    </w:lvlOverride>
  </w:num>
  <w:num w:numId="7" w16cid:durableId="69877601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7176380">
    <w:abstractNumId w:val="11"/>
  </w:num>
  <w:num w:numId="9" w16cid:durableId="13488697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64306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6245187">
    <w:abstractNumId w:val="7"/>
  </w:num>
  <w:num w:numId="12" w16cid:durableId="906453024">
    <w:abstractNumId w:val="6"/>
  </w:num>
  <w:num w:numId="13" w16cid:durableId="2082408272">
    <w:abstractNumId w:val="5"/>
  </w:num>
  <w:num w:numId="14" w16cid:durableId="1851214214">
    <w:abstractNumId w:val="4"/>
  </w:num>
  <w:num w:numId="15" w16cid:durableId="2062897590">
    <w:abstractNumId w:val="3"/>
  </w:num>
  <w:num w:numId="16" w16cid:durableId="1348826530">
    <w:abstractNumId w:val="2"/>
  </w:num>
  <w:num w:numId="17" w16cid:durableId="1644967626">
    <w:abstractNumId w:val="1"/>
  </w:num>
  <w:num w:numId="18" w16cid:durableId="855467013">
    <w:abstractNumId w:val="0"/>
  </w:num>
  <w:num w:numId="19" w16cid:durableId="80110192">
    <w:abstractNumId w:val="19"/>
  </w:num>
  <w:num w:numId="20" w16cid:durableId="961690218">
    <w:abstractNumId w:val="24"/>
  </w:num>
  <w:num w:numId="21" w16cid:durableId="175578624">
    <w:abstractNumId w:val="13"/>
  </w:num>
  <w:num w:numId="22" w16cid:durableId="1298996528">
    <w:abstractNumId w:val="9"/>
  </w:num>
  <w:num w:numId="23" w16cid:durableId="153767356">
    <w:abstractNumId w:val="30"/>
  </w:num>
  <w:num w:numId="24" w16cid:durableId="585725756">
    <w:abstractNumId w:val="17"/>
  </w:num>
  <w:num w:numId="25" w16cid:durableId="1976980492">
    <w:abstractNumId w:val="14"/>
  </w:num>
  <w:num w:numId="26" w16cid:durableId="1453478606">
    <w:abstractNumId w:val="31"/>
  </w:num>
  <w:num w:numId="27" w16cid:durableId="234901948">
    <w:abstractNumId w:val="32"/>
  </w:num>
  <w:num w:numId="28" w16cid:durableId="659504777">
    <w:abstractNumId w:val="28"/>
  </w:num>
  <w:num w:numId="29" w16cid:durableId="1919896891">
    <w:abstractNumId w:val="18"/>
  </w:num>
  <w:num w:numId="30" w16cid:durableId="458567646">
    <w:abstractNumId w:val="15"/>
  </w:num>
  <w:num w:numId="31" w16cid:durableId="2095736159">
    <w:abstractNumId w:val="26"/>
  </w:num>
  <w:num w:numId="32" w16cid:durableId="1575163098">
    <w:abstractNumId w:val="23"/>
  </w:num>
  <w:num w:numId="33" w16cid:durableId="748575527">
    <w:abstractNumId w:val="20"/>
  </w:num>
  <w:num w:numId="34" w16cid:durableId="2140344180">
    <w:abstractNumId w:val="12"/>
  </w:num>
  <w:num w:numId="35" w16cid:durableId="1903715127">
    <w:abstractNumId w:val="10"/>
  </w:num>
  <w:num w:numId="36" w16cid:durableId="1234699512">
    <w:abstractNumId w:val="27"/>
  </w:num>
  <w:num w:numId="37" w16cid:durableId="976183279">
    <w:abstractNumId w:val="22"/>
  </w:num>
  <w:num w:numId="38" w16cid:durableId="731150975">
    <w:abstractNumId w:val="21"/>
  </w:num>
  <w:num w:numId="39" w16cid:durableId="1760175264">
    <w:abstractNumId w:val="25"/>
  </w:num>
  <w:num w:numId="40" w16cid:durableId="298537161">
    <w:abstractNumId w:val="33"/>
  </w:num>
  <w:num w:numId="41" w16cid:durableId="1413428304">
    <w:abstractNumId w:val="16"/>
  </w:num>
  <w:num w:numId="42" w16cid:durableId="76634158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38"/>
    <w:rsid w:val="00002D02"/>
    <w:rsid w:val="000051E9"/>
    <w:rsid w:val="00007202"/>
    <w:rsid w:val="0001199E"/>
    <w:rsid w:val="000150E9"/>
    <w:rsid w:val="00030E3C"/>
    <w:rsid w:val="0003649F"/>
    <w:rsid w:val="00050456"/>
    <w:rsid w:val="00072D27"/>
    <w:rsid w:val="00083C22"/>
    <w:rsid w:val="000847A0"/>
    <w:rsid w:val="00086E87"/>
    <w:rsid w:val="000871A8"/>
    <w:rsid w:val="000A036B"/>
    <w:rsid w:val="000A2D67"/>
    <w:rsid w:val="000D0E4A"/>
    <w:rsid w:val="000E13D6"/>
    <w:rsid w:val="000F11B9"/>
    <w:rsid w:val="000F699B"/>
    <w:rsid w:val="00102341"/>
    <w:rsid w:val="00105960"/>
    <w:rsid w:val="001073CE"/>
    <w:rsid w:val="00121553"/>
    <w:rsid w:val="00124088"/>
    <w:rsid w:val="00131CAB"/>
    <w:rsid w:val="001A4D14"/>
    <w:rsid w:val="001C2CAB"/>
    <w:rsid w:val="001D0BD1"/>
    <w:rsid w:val="001D1C2F"/>
    <w:rsid w:val="001F6802"/>
    <w:rsid w:val="002017AC"/>
    <w:rsid w:val="00222103"/>
    <w:rsid w:val="002359ED"/>
    <w:rsid w:val="002521BF"/>
    <w:rsid w:val="00252520"/>
    <w:rsid w:val="002625F9"/>
    <w:rsid w:val="002631F7"/>
    <w:rsid w:val="0026484A"/>
    <w:rsid w:val="00264947"/>
    <w:rsid w:val="0026504D"/>
    <w:rsid w:val="00270193"/>
    <w:rsid w:val="00276926"/>
    <w:rsid w:val="002A67C8"/>
    <w:rsid w:val="002A68C7"/>
    <w:rsid w:val="002B40B7"/>
    <w:rsid w:val="002C3153"/>
    <w:rsid w:val="002C5D75"/>
    <w:rsid w:val="002D588C"/>
    <w:rsid w:val="002F31ED"/>
    <w:rsid w:val="00301789"/>
    <w:rsid w:val="0031703D"/>
    <w:rsid w:val="00325194"/>
    <w:rsid w:val="0032764D"/>
    <w:rsid w:val="00342DB2"/>
    <w:rsid w:val="00367F3E"/>
    <w:rsid w:val="003728E3"/>
    <w:rsid w:val="003962D3"/>
    <w:rsid w:val="003C7D9D"/>
    <w:rsid w:val="003D13AC"/>
    <w:rsid w:val="003D475E"/>
    <w:rsid w:val="003E3A63"/>
    <w:rsid w:val="004062B8"/>
    <w:rsid w:val="00457BEB"/>
    <w:rsid w:val="00461B2E"/>
    <w:rsid w:val="00463AB7"/>
    <w:rsid w:val="0046751C"/>
    <w:rsid w:val="004760AE"/>
    <w:rsid w:val="00482CFC"/>
    <w:rsid w:val="00487996"/>
    <w:rsid w:val="00491910"/>
    <w:rsid w:val="004A2AF6"/>
    <w:rsid w:val="004A3D03"/>
    <w:rsid w:val="004B6D7F"/>
    <w:rsid w:val="004D785F"/>
    <w:rsid w:val="004E744B"/>
    <w:rsid w:val="004F368D"/>
    <w:rsid w:val="004F7760"/>
    <w:rsid w:val="00520AC9"/>
    <w:rsid w:val="00523D08"/>
    <w:rsid w:val="005337C5"/>
    <w:rsid w:val="00561F9A"/>
    <w:rsid w:val="005869A0"/>
    <w:rsid w:val="00594254"/>
    <w:rsid w:val="005B3500"/>
    <w:rsid w:val="005B4A16"/>
    <w:rsid w:val="005B6EB8"/>
    <w:rsid w:val="00602846"/>
    <w:rsid w:val="00614CAB"/>
    <w:rsid w:val="006258DB"/>
    <w:rsid w:val="00633BC0"/>
    <w:rsid w:val="00644BB2"/>
    <w:rsid w:val="00655C79"/>
    <w:rsid w:val="00661DE5"/>
    <w:rsid w:val="006706DE"/>
    <w:rsid w:val="0069487E"/>
    <w:rsid w:val="006A648B"/>
    <w:rsid w:val="006B0B82"/>
    <w:rsid w:val="006B7EF2"/>
    <w:rsid w:val="006C2556"/>
    <w:rsid w:val="006C3B5F"/>
    <w:rsid w:val="006D3A72"/>
    <w:rsid w:val="006E77ED"/>
    <w:rsid w:val="006F1B83"/>
    <w:rsid w:val="006F53EE"/>
    <w:rsid w:val="00701576"/>
    <w:rsid w:val="00717507"/>
    <w:rsid w:val="007263B8"/>
    <w:rsid w:val="00726D9C"/>
    <w:rsid w:val="00726F2C"/>
    <w:rsid w:val="00736D30"/>
    <w:rsid w:val="007378F1"/>
    <w:rsid w:val="00740F63"/>
    <w:rsid w:val="00742FF3"/>
    <w:rsid w:val="00755ABC"/>
    <w:rsid w:val="007904F7"/>
    <w:rsid w:val="00792AE6"/>
    <w:rsid w:val="00794B27"/>
    <w:rsid w:val="007964D9"/>
    <w:rsid w:val="007A73CB"/>
    <w:rsid w:val="007A7846"/>
    <w:rsid w:val="007B2795"/>
    <w:rsid w:val="007F66F5"/>
    <w:rsid w:val="00812400"/>
    <w:rsid w:val="0082203C"/>
    <w:rsid w:val="008360A8"/>
    <w:rsid w:val="008416E0"/>
    <w:rsid w:val="00843672"/>
    <w:rsid w:val="00843F78"/>
    <w:rsid w:val="00844645"/>
    <w:rsid w:val="00853E64"/>
    <w:rsid w:val="008554B7"/>
    <w:rsid w:val="00871CBE"/>
    <w:rsid w:val="00895251"/>
    <w:rsid w:val="00897BFF"/>
    <w:rsid w:val="008A4C73"/>
    <w:rsid w:val="008C61B9"/>
    <w:rsid w:val="008C6E4A"/>
    <w:rsid w:val="00900067"/>
    <w:rsid w:val="00912477"/>
    <w:rsid w:val="009139AF"/>
    <w:rsid w:val="00930E93"/>
    <w:rsid w:val="00943B06"/>
    <w:rsid w:val="00945864"/>
    <w:rsid w:val="00971F9F"/>
    <w:rsid w:val="009806F4"/>
    <w:rsid w:val="009853E9"/>
    <w:rsid w:val="009922A9"/>
    <w:rsid w:val="00992CBE"/>
    <w:rsid w:val="00996E16"/>
    <w:rsid w:val="009977FB"/>
    <w:rsid w:val="009B69C5"/>
    <w:rsid w:val="009D3947"/>
    <w:rsid w:val="009E5AC3"/>
    <w:rsid w:val="009F72A7"/>
    <w:rsid w:val="00A05850"/>
    <w:rsid w:val="00A110EC"/>
    <w:rsid w:val="00A119D9"/>
    <w:rsid w:val="00A1309F"/>
    <w:rsid w:val="00A214AC"/>
    <w:rsid w:val="00A21BED"/>
    <w:rsid w:val="00A27D99"/>
    <w:rsid w:val="00A32251"/>
    <w:rsid w:val="00A60D92"/>
    <w:rsid w:val="00A86EAC"/>
    <w:rsid w:val="00A923E7"/>
    <w:rsid w:val="00AA21B9"/>
    <w:rsid w:val="00AA5FF5"/>
    <w:rsid w:val="00AA661C"/>
    <w:rsid w:val="00AC2F58"/>
    <w:rsid w:val="00AD0030"/>
    <w:rsid w:val="00AD068F"/>
    <w:rsid w:val="00AD4C62"/>
    <w:rsid w:val="00AE77CB"/>
    <w:rsid w:val="00B22E17"/>
    <w:rsid w:val="00B2533A"/>
    <w:rsid w:val="00B274AA"/>
    <w:rsid w:val="00B369B4"/>
    <w:rsid w:val="00B53817"/>
    <w:rsid w:val="00B54012"/>
    <w:rsid w:val="00B61F85"/>
    <w:rsid w:val="00B6453D"/>
    <w:rsid w:val="00B65A1C"/>
    <w:rsid w:val="00B85352"/>
    <w:rsid w:val="00B91974"/>
    <w:rsid w:val="00BA11D8"/>
    <w:rsid w:val="00BA3CC7"/>
    <w:rsid w:val="00BE2877"/>
    <w:rsid w:val="00BE29EC"/>
    <w:rsid w:val="00BE638D"/>
    <w:rsid w:val="00BF457D"/>
    <w:rsid w:val="00BF4775"/>
    <w:rsid w:val="00C05413"/>
    <w:rsid w:val="00C16D0F"/>
    <w:rsid w:val="00C260F8"/>
    <w:rsid w:val="00C65E38"/>
    <w:rsid w:val="00C80092"/>
    <w:rsid w:val="00C94CA5"/>
    <w:rsid w:val="00CA0C45"/>
    <w:rsid w:val="00CB1D0E"/>
    <w:rsid w:val="00CC3AB0"/>
    <w:rsid w:val="00CD4A9C"/>
    <w:rsid w:val="00CF12AE"/>
    <w:rsid w:val="00D1798D"/>
    <w:rsid w:val="00D36B22"/>
    <w:rsid w:val="00D4148E"/>
    <w:rsid w:val="00D44454"/>
    <w:rsid w:val="00D44ACA"/>
    <w:rsid w:val="00D462B8"/>
    <w:rsid w:val="00D773A3"/>
    <w:rsid w:val="00D902A4"/>
    <w:rsid w:val="00D92023"/>
    <w:rsid w:val="00D96A83"/>
    <w:rsid w:val="00DA159B"/>
    <w:rsid w:val="00DA7E52"/>
    <w:rsid w:val="00DB2323"/>
    <w:rsid w:val="00DB331E"/>
    <w:rsid w:val="00DC4E21"/>
    <w:rsid w:val="00DD5358"/>
    <w:rsid w:val="00E12B1F"/>
    <w:rsid w:val="00E12F6D"/>
    <w:rsid w:val="00E16AAA"/>
    <w:rsid w:val="00E224A0"/>
    <w:rsid w:val="00E254F0"/>
    <w:rsid w:val="00E31DB4"/>
    <w:rsid w:val="00E4313F"/>
    <w:rsid w:val="00E51168"/>
    <w:rsid w:val="00E55B4B"/>
    <w:rsid w:val="00E55FC7"/>
    <w:rsid w:val="00E571B9"/>
    <w:rsid w:val="00E72A21"/>
    <w:rsid w:val="00E7715A"/>
    <w:rsid w:val="00EA25BA"/>
    <w:rsid w:val="00EA554F"/>
    <w:rsid w:val="00EB700D"/>
    <w:rsid w:val="00F0585F"/>
    <w:rsid w:val="00F06CAF"/>
    <w:rsid w:val="00F12FBF"/>
    <w:rsid w:val="00F33B83"/>
    <w:rsid w:val="00F41B42"/>
    <w:rsid w:val="00F53BA8"/>
    <w:rsid w:val="00F54BD0"/>
    <w:rsid w:val="00F633E4"/>
    <w:rsid w:val="00F91EFE"/>
    <w:rsid w:val="00FB3BB2"/>
    <w:rsid w:val="00FE0C15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A1707C"/>
  <w15:chartTrackingRefBased/>
  <w15:docId w15:val="{92C54FA8-57C0-4643-B213-9458509B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dru\AppData\Local\Microsoft\Office\16.0\DTS\en-IN%7bC8E437C8-2DAF-4301-9DDA-4A3983D5BFAE%7d\%7b8C0E83CF-F6F7-4902-8DCE-73C734ADE894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{8C0E83CF-F6F7-4902-8DCE-73C734ADE894}tf10002117_win32.dotx</Template>
  <TotalTime>6</TotalTime>
  <Pages>6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rudru brahmaiah</dc:creator>
  <cp:keywords/>
  <dc:description/>
  <cp:lastModifiedBy>rudru brahmaiah</cp:lastModifiedBy>
  <cp:revision>2</cp:revision>
  <dcterms:created xsi:type="dcterms:W3CDTF">2025-06-27T12:56:00Z</dcterms:created>
  <dcterms:modified xsi:type="dcterms:W3CDTF">2025-06-27T12:56:00Z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